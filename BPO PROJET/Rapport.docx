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38114805"/>
        <w:docPartObj>
          <w:docPartGallery w:val="Cover Pages"/>
          <w:docPartUnique/>
        </w:docPartObj>
      </w:sdtPr>
      <w:sdtEndPr/>
      <w:sdtContent>
        <w:p w14:paraId="022D961C" w14:textId="19EC2818" w:rsidR="00450985" w:rsidRDefault="00450985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794432" behindDoc="0" locked="0" layoutInCell="1" allowOverlap="1" wp14:anchorId="29E45F27" wp14:editId="392330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C1C8348" id="Groupe 149" o:spid="_x0000_s1026" style="position:absolute;margin-left:0;margin-top:0;width:8in;height:95.7pt;z-index:251794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00a0b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92384" behindDoc="0" locked="0" layoutInCell="1" allowOverlap="1" wp14:anchorId="16119DC7" wp14:editId="3CDE89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098AFD" w14:textId="5721BEDD" w:rsidR="00E57413" w:rsidRDefault="00E5741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TRAN</w:t>
                                </w:r>
                                <w:r w:rsidRPr="0045098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Léo &amp; DIEYE Papa Amadou</w:t>
                                </w:r>
                              </w:p>
                              <w:p w14:paraId="44A3FC2D" w14:textId="17E259E9" w:rsidR="00E57413" w:rsidRDefault="00E5741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Groupe 111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16119DC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792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32098AFD" w14:textId="5721BEDD" w:rsidR="00E57413" w:rsidRDefault="00E5741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TRAN</w:t>
                          </w:r>
                          <w:r w:rsidRPr="0045098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Léo &amp; DIEYE Papa Amadou</w:t>
                          </w:r>
                        </w:p>
                        <w:p w14:paraId="44A3FC2D" w14:textId="17E259E9" w:rsidR="00E57413" w:rsidRDefault="00E5741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Groupe 111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91360" behindDoc="0" locked="0" layoutInCell="1" allowOverlap="1" wp14:anchorId="7B5AE078" wp14:editId="13CAF2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73FC3" w14:textId="4F1C2799" w:rsidR="00E57413" w:rsidRDefault="00AC7EC3" w:rsidP="00450985">
                                <w:pPr>
                                  <w:jc w:val="right"/>
                                  <w:rPr>
                                    <w:color w:val="00A0B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7789" w:themeColor="accent1" w:themeShade="BF"/>
                                      <w:kern w:val="28"/>
                                      <w:sz w:val="60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F30F1">
                                      <w:rPr>
                                        <w:rFonts w:asciiTheme="majorHAnsi" w:eastAsiaTheme="majorEastAsia" w:hAnsiTheme="majorHAnsi" w:cstheme="majorBidi"/>
                                        <w:color w:val="007789" w:themeColor="accent1" w:themeShade="BF"/>
                                        <w:kern w:val="28"/>
                                        <w:sz w:val="60"/>
                                      </w:rPr>
                                      <w:t>Rapport</w:t>
                                    </w:r>
                                  </w:sdtContent>
                                </w:sdt>
                              </w:p>
                              <w:p w14:paraId="33A5FED2" w14:textId="1A73B26C" w:rsidR="00E57413" w:rsidRDefault="00E57413" w:rsidP="00E5741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E57413">
                                  <w:rPr>
                                    <w:color w:val="auto"/>
                                    <w:sz w:val="28"/>
                                    <w:szCs w:val="28"/>
                                  </w:rPr>
                                  <w:t>PROJET BPO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7B5AE078" id="Zone de texte 154" o:spid="_x0000_s1027" type="#_x0000_t202" style="position:absolute;margin-left:0;margin-top:0;width:8in;height:286.5pt;z-index:251791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4873FC3" w14:textId="4F1C2799" w:rsidR="00E57413" w:rsidRDefault="002D76FB" w:rsidP="00450985">
                          <w:pPr>
                            <w:jc w:val="right"/>
                            <w:rPr>
                              <w:color w:val="00A0B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7789" w:themeColor="accent1" w:themeShade="BF"/>
                                <w:kern w:val="28"/>
                                <w:sz w:val="60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F30F1">
                                <w:rPr>
                                  <w:rFonts w:asciiTheme="majorHAnsi" w:eastAsiaTheme="majorEastAsia" w:hAnsiTheme="majorHAnsi" w:cstheme="majorBidi"/>
                                  <w:color w:val="007789" w:themeColor="accent1" w:themeShade="BF"/>
                                  <w:kern w:val="28"/>
                                  <w:sz w:val="60"/>
                                </w:rPr>
                                <w:t>Rapport</w:t>
                              </w:r>
                            </w:sdtContent>
                          </w:sdt>
                        </w:p>
                        <w:p w14:paraId="33A5FED2" w14:textId="1A73B26C" w:rsidR="00E57413" w:rsidRDefault="00E57413" w:rsidP="00E5741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E57413">
                            <w:rPr>
                              <w:color w:val="auto"/>
                              <w:sz w:val="28"/>
                              <w:szCs w:val="28"/>
                            </w:rPr>
                            <w:t>PROJET BPO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1BF833" w14:textId="77777777" w:rsidR="00450985" w:rsidRDefault="00450985" w:rsidP="00450985"/>
        <w:p w14:paraId="4732210F" w14:textId="0676E42B" w:rsidR="00695FC2" w:rsidRDefault="00AC7EC3" w:rsidP="00450985"/>
      </w:sdtContent>
    </w:sdt>
    <w:p w14:paraId="692B29FE" w14:textId="77777777" w:rsidR="00695FC2" w:rsidRDefault="00695FC2" w:rsidP="00695FC2">
      <w:pPr>
        <w:pStyle w:val="Coordonnes"/>
      </w:pPr>
    </w:p>
    <w:p w14:paraId="37F6E48B" w14:textId="77777777" w:rsidR="00695FC2" w:rsidRDefault="00695FC2" w:rsidP="00695FC2">
      <w:pPr>
        <w:pStyle w:val="Coordonnes"/>
      </w:pPr>
    </w:p>
    <w:p w14:paraId="15AA7839" w14:textId="77777777" w:rsidR="00695FC2" w:rsidRDefault="00695FC2" w:rsidP="00695FC2">
      <w:pPr>
        <w:pStyle w:val="Coordonnes"/>
      </w:pPr>
    </w:p>
    <w:p w14:paraId="47D2E05F" w14:textId="77777777" w:rsidR="00695FC2" w:rsidRDefault="00695FC2" w:rsidP="00695FC2">
      <w:pPr>
        <w:pStyle w:val="Coordonnes"/>
      </w:pPr>
    </w:p>
    <w:p w14:paraId="7FF68927" w14:textId="77777777" w:rsidR="00695FC2" w:rsidRDefault="00695FC2" w:rsidP="00695FC2">
      <w:pPr>
        <w:pStyle w:val="Coordonnes"/>
      </w:pPr>
    </w:p>
    <w:p w14:paraId="2FF8ABE8" w14:textId="77777777" w:rsidR="00695FC2" w:rsidRDefault="00695FC2" w:rsidP="00695FC2">
      <w:pPr>
        <w:pStyle w:val="Coordonnes"/>
      </w:pPr>
    </w:p>
    <w:p w14:paraId="71E7BE2B" w14:textId="77777777" w:rsidR="00695FC2" w:rsidRDefault="00695FC2" w:rsidP="00695FC2">
      <w:pPr>
        <w:pStyle w:val="Coordonnes"/>
      </w:pPr>
    </w:p>
    <w:p w14:paraId="62775E1F" w14:textId="77777777" w:rsidR="00695FC2" w:rsidRDefault="00695FC2" w:rsidP="00695FC2">
      <w:pPr>
        <w:pStyle w:val="Coordonnes"/>
      </w:pPr>
    </w:p>
    <w:p w14:paraId="1862B7B0" w14:textId="77777777" w:rsidR="00695FC2" w:rsidRDefault="00695FC2" w:rsidP="00695FC2">
      <w:pPr>
        <w:pStyle w:val="Coordonnes"/>
      </w:pPr>
    </w:p>
    <w:p w14:paraId="1E2D880C" w14:textId="77777777" w:rsidR="00695FC2" w:rsidRDefault="00695FC2" w:rsidP="00695FC2">
      <w:pPr>
        <w:pStyle w:val="Coordonnes"/>
      </w:pPr>
    </w:p>
    <w:p w14:paraId="10D62B2E" w14:textId="77777777" w:rsidR="00695FC2" w:rsidRDefault="00695FC2" w:rsidP="00695FC2">
      <w:pPr>
        <w:pStyle w:val="Coordonnes"/>
      </w:pPr>
    </w:p>
    <w:p w14:paraId="0343444E" w14:textId="77777777" w:rsidR="00695FC2" w:rsidRDefault="00695FC2" w:rsidP="00695FC2">
      <w:pPr>
        <w:pStyle w:val="Coordonnes"/>
      </w:pPr>
    </w:p>
    <w:p w14:paraId="2E160581" w14:textId="77777777" w:rsidR="00C6554A" w:rsidRDefault="00C6554A" w:rsidP="00695FC2">
      <w:pPr>
        <w:pStyle w:val="Coordonnes"/>
        <w:jc w:val="left"/>
        <w:rPr>
          <w:lang w:bidi="fr-FR"/>
        </w:rPr>
      </w:pPr>
      <w:r>
        <w:rPr>
          <w:lang w:bidi="fr-F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17421738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788695" w14:textId="09B6FCFE" w:rsidR="00AB32BE" w:rsidRDefault="00AB32BE">
          <w:pPr>
            <w:pStyle w:val="En-ttedetabledesmatires"/>
          </w:pPr>
          <w:r>
            <w:t>Table des matières</w:t>
          </w:r>
        </w:p>
        <w:p w14:paraId="256850E1" w14:textId="3F1C2022" w:rsidR="00AB32BE" w:rsidRDefault="00AB32BE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5525" w:history="1">
            <w:r w:rsidRPr="00B5209D">
              <w:rPr>
                <w:rStyle w:val="Lienhypertexte"/>
                <w:noProof/>
              </w:rPr>
              <w:t>Introduction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E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9896" w14:textId="0D630AF1" w:rsidR="00AB32BE" w:rsidRDefault="00AB32BE" w:rsidP="00AB32BE">
          <w:pPr>
            <w:pStyle w:val="TM1"/>
            <w:tabs>
              <w:tab w:val="right" w:leader="dot" w:pos="8296"/>
            </w:tabs>
            <w:rPr>
              <w:bCs/>
              <w:noProof/>
            </w:rPr>
          </w:pPr>
          <w:r w:rsidRPr="00AB32BE">
            <w:rPr>
              <w:bCs/>
              <w:noProof/>
            </w:rPr>
            <w:t>Diagramme UML des classes</w:t>
          </w:r>
          <w:r>
            <w:rPr>
              <w:bCs/>
              <w:noProof/>
            </w:rPr>
            <w:t>………………………………………………………………………………………….3</w:t>
          </w:r>
        </w:p>
        <w:p w14:paraId="7BABAABF" w14:textId="4BD28C9E" w:rsidR="00AB32BE" w:rsidRDefault="00AC7EC3" w:rsidP="00AB32BE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5526" w:history="1">
            <w:r w:rsidR="00AB32BE" w:rsidRPr="00B5209D">
              <w:rPr>
                <w:rStyle w:val="Lienhypertexte"/>
                <w:noProof/>
              </w:rPr>
              <w:t>Code des classes java</w:t>
            </w:r>
            <w:r w:rsidR="00AB32BE">
              <w:rPr>
                <w:noProof/>
                <w:webHidden/>
              </w:rPr>
              <w:tab/>
            </w:r>
            <w:r w:rsidR="00AB32BE">
              <w:rPr>
                <w:noProof/>
                <w:webHidden/>
              </w:rPr>
              <w:fldChar w:fldCharType="begin"/>
            </w:r>
            <w:r w:rsidR="00AB32BE">
              <w:rPr>
                <w:noProof/>
                <w:webHidden/>
              </w:rPr>
              <w:instrText xml:space="preserve"> PAGEREF _Toc10025526 \h </w:instrText>
            </w:r>
            <w:r w:rsidR="00AB32BE">
              <w:rPr>
                <w:noProof/>
                <w:webHidden/>
              </w:rPr>
            </w:r>
            <w:r w:rsidR="00AB32B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B32BE">
              <w:rPr>
                <w:noProof/>
                <w:webHidden/>
              </w:rPr>
              <w:fldChar w:fldCharType="end"/>
            </w:r>
          </w:hyperlink>
        </w:p>
        <w:p w14:paraId="67246E63" w14:textId="52C2F94E" w:rsidR="00AB32BE" w:rsidRPr="00AB32BE" w:rsidRDefault="00AC7EC3" w:rsidP="00AB32BE">
          <w:pPr>
            <w:rPr>
              <w:noProof/>
            </w:rPr>
          </w:pPr>
          <w:hyperlink w:anchor="_Toc10025527" w:history="1">
            <w:r w:rsidR="00AB32BE" w:rsidRPr="00AB32BE">
              <w:rPr>
                <w:rStyle w:val="Lienhypertexte"/>
                <w:noProof/>
              </w:rPr>
              <w:t>Bilan de projet</w:t>
            </w:r>
            <w:r w:rsidR="00AB32BE" w:rsidRPr="00AB32BE">
              <w:rPr>
                <w:noProof/>
                <w:webHidden/>
              </w:rPr>
              <w:tab/>
            </w:r>
            <w:r w:rsidR="00AB32BE">
              <w:rPr>
                <w:noProof/>
                <w:webHidden/>
              </w:rPr>
              <w:t>………………………………………………………………………………………………………………</w:t>
            </w:r>
            <w:r w:rsidR="00AB32BE" w:rsidRPr="00AB32BE">
              <w:rPr>
                <w:noProof/>
                <w:webHidden/>
              </w:rPr>
              <w:fldChar w:fldCharType="begin"/>
            </w:r>
            <w:r w:rsidR="00AB32BE" w:rsidRPr="00AB32BE">
              <w:rPr>
                <w:noProof/>
                <w:webHidden/>
              </w:rPr>
              <w:instrText xml:space="preserve"> PAGEREF _Toc10025527 \h </w:instrText>
            </w:r>
            <w:r w:rsidR="00AB32BE" w:rsidRPr="00AB32BE">
              <w:rPr>
                <w:noProof/>
                <w:webHidden/>
              </w:rPr>
            </w:r>
            <w:r w:rsidR="00AB32BE" w:rsidRPr="00AB32B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B32BE" w:rsidRPr="00AB32BE">
              <w:rPr>
                <w:noProof/>
                <w:webHidden/>
              </w:rPr>
              <w:fldChar w:fldCharType="end"/>
            </w:r>
          </w:hyperlink>
        </w:p>
        <w:p w14:paraId="75318BF4" w14:textId="58EBE0FD" w:rsidR="00AB32BE" w:rsidRPr="00AB32BE" w:rsidRDefault="00AB32BE" w:rsidP="00AB32BE">
          <w:pPr>
            <w:pStyle w:val="TM2"/>
            <w:rPr>
              <w:rFonts w:eastAsiaTheme="minorEastAsia"/>
              <w:color w:val="auto"/>
              <w:lang w:eastAsia="fr-FR"/>
            </w:rPr>
          </w:pPr>
        </w:p>
        <w:p w14:paraId="6BCFE315" w14:textId="27F88374" w:rsidR="00AB32BE" w:rsidRPr="00AB32BE" w:rsidRDefault="00AB32BE">
          <w:r>
            <w:rPr>
              <w:b/>
              <w:bCs/>
            </w:rPr>
            <w:fldChar w:fldCharType="end"/>
          </w:r>
          <w:r w:rsidRPr="00AB32BE">
            <w:t xml:space="preserve"> </w:t>
          </w:r>
        </w:p>
      </w:sdtContent>
    </w:sdt>
    <w:p w14:paraId="0970A841" w14:textId="03B15477" w:rsidR="00AB32BE" w:rsidRDefault="00AB32BE" w:rsidP="00C6554A">
      <w:pPr>
        <w:pStyle w:val="Titre1"/>
      </w:pPr>
    </w:p>
    <w:p w14:paraId="45020729" w14:textId="79D996FE" w:rsidR="00AB32BE" w:rsidRDefault="00AB32BE" w:rsidP="00AB32BE"/>
    <w:p w14:paraId="2B828C14" w14:textId="5A53B762" w:rsidR="00AB32BE" w:rsidRDefault="00AB32BE" w:rsidP="00AB32BE"/>
    <w:p w14:paraId="58AF1AB1" w14:textId="15BCA608" w:rsidR="00AB32BE" w:rsidRDefault="00AB32BE" w:rsidP="00AB32BE"/>
    <w:p w14:paraId="013A428C" w14:textId="095A1358" w:rsidR="00AB32BE" w:rsidRDefault="00AB32BE" w:rsidP="00AB32BE"/>
    <w:p w14:paraId="5FA4BD98" w14:textId="30E5F4FD" w:rsidR="00AB32BE" w:rsidRDefault="00AB32BE" w:rsidP="00AB32BE"/>
    <w:p w14:paraId="00F46103" w14:textId="266D1B91" w:rsidR="00AB32BE" w:rsidRDefault="00AB32BE" w:rsidP="00AB32BE"/>
    <w:p w14:paraId="42C75774" w14:textId="0C9EDC89" w:rsidR="00AB32BE" w:rsidRDefault="00AB32BE" w:rsidP="00AB32BE"/>
    <w:p w14:paraId="457F3721" w14:textId="1071A2D2" w:rsidR="00AB32BE" w:rsidRDefault="00AB32BE" w:rsidP="00AB32BE"/>
    <w:p w14:paraId="72800C5B" w14:textId="29FBCA04" w:rsidR="00AB32BE" w:rsidRDefault="00AB32BE" w:rsidP="00AB32BE"/>
    <w:p w14:paraId="3B81BBF8" w14:textId="6468199A" w:rsidR="00AB32BE" w:rsidRDefault="00AB32BE" w:rsidP="00AB32BE"/>
    <w:p w14:paraId="08AB2315" w14:textId="60D758EB" w:rsidR="00AB32BE" w:rsidRDefault="00AB32BE" w:rsidP="00AB32BE"/>
    <w:p w14:paraId="407B0BD5" w14:textId="4AB790C0" w:rsidR="00AB32BE" w:rsidRDefault="00AB32BE" w:rsidP="00AB32BE"/>
    <w:p w14:paraId="7F38FFB2" w14:textId="20071D04" w:rsidR="00AB32BE" w:rsidRDefault="00AB32BE" w:rsidP="00AB32BE"/>
    <w:p w14:paraId="4BF0F433" w14:textId="289BEB3E" w:rsidR="00AB32BE" w:rsidRDefault="00AB32BE" w:rsidP="00AB32BE"/>
    <w:p w14:paraId="009C78F4" w14:textId="7713F3BB" w:rsidR="00AB32BE" w:rsidRDefault="00AB32BE" w:rsidP="00AB32BE"/>
    <w:p w14:paraId="537A4485" w14:textId="40650DF7" w:rsidR="00AB32BE" w:rsidRDefault="00AB32BE" w:rsidP="00AB32BE"/>
    <w:p w14:paraId="7FD59DD5" w14:textId="653E7FFD" w:rsidR="00AB32BE" w:rsidRDefault="00AB32BE" w:rsidP="00AB32BE"/>
    <w:p w14:paraId="5187A689" w14:textId="77777777" w:rsidR="00AB32BE" w:rsidRPr="00AB32BE" w:rsidRDefault="00AB32BE" w:rsidP="00AB32BE"/>
    <w:p w14:paraId="1DDDF537" w14:textId="37800662" w:rsidR="00C6554A" w:rsidRDefault="00695FC2" w:rsidP="00C6554A">
      <w:pPr>
        <w:pStyle w:val="Titre1"/>
      </w:pPr>
      <w:bookmarkStart w:id="1" w:name="_Toc10025525"/>
      <w:r>
        <w:lastRenderedPageBreak/>
        <w:t>Introduction</w:t>
      </w:r>
      <w:bookmarkEnd w:id="1"/>
    </w:p>
    <w:p w14:paraId="7217C021" w14:textId="77777777" w:rsidR="00600AFD" w:rsidRDefault="00600AFD" w:rsidP="00600AFD">
      <w:pPr>
        <w:pStyle w:val="Listepuces"/>
        <w:numPr>
          <w:ilvl w:val="0"/>
          <w:numId w:val="0"/>
        </w:numPr>
        <w:spacing w:before="0" w:after="0"/>
        <w:ind w:left="360"/>
      </w:pPr>
    </w:p>
    <w:p w14:paraId="2F2C41B5" w14:textId="1F5745A6" w:rsidR="00E57413" w:rsidRDefault="00600AFD" w:rsidP="00600AFD">
      <w:pPr>
        <w:pStyle w:val="Listepuces"/>
        <w:numPr>
          <w:ilvl w:val="0"/>
          <w:numId w:val="0"/>
        </w:numPr>
        <w:spacing w:before="0" w:after="0"/>
        <w:ind w:left="360"/>
      </w:pPr>
      <w:r w:rsidRPr="00600AFD">
        <w:t>Nous devions développer une bibliothèque de jeux en java. Notre bibliothèque</w:t>
      </w:r>
      <w:r>
        <w:t xml:space="preserve"> d</w:t>
      </w:r>
      <w:r w:rsidRPr="00600AFD">
        <w:t>evait permettre de pouvoir assembler n’importe quels jeux des quatre manières différentes et puis d’y jouer. La première méthode d’assemblage était de jouer à un jeu 1 et 2 en remportant les deux jeux. La deuxième était de jouer à un jeu 1 et 2 en remportant l’un des deux jeux. La troisième était de jouer à un jeu 1 en remportant ce jeu dans un nombre d’essais donné. Le dernier assemblage devait permettre de rejouer à un jeu 1 jusqu’à le remporter.</w:t>
      </w:r>
    </w:p>
    <w:p w14:paraId="1B302458" w14:textId="20EEFD97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0B83577C" w14:textId="48BFEA6A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0590D175" w14:textId="1FC02D07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2A8C2FE0" w14:textId="5F155F0B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51EC0B73" w14:textId="67802E8A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3B865653" w14:textId="2BAA8119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472778D8" w14:textId="5053CB5D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39AD80E8" w14:textId="5037211E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6DFE57C2" w14:textId="5179A1D7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42429264" w14:textId="0EF6E5A4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30D479DA" w14:textId="62537FA7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3855133E" w14:textId="32D008BE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71EC24FB" w14:textId="0B53A7B9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23562579" w14:textId="3AE84E73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7D167428" w14:textId="61730F53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161FD978" w14:textId="5EE67CCD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4B4EA4C1" w14:textId="2313699D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3AC77C49" w14:textId="11F7C49B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693E17BE" w14:textId="0E21BF06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3FAA0B57" w14:textId="12B0CC45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23993B00" w14:textId="77777777" w:rsidR="00BF3E45" w:rsidRDefault="00BF3E45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0915075B" w14:textId="06C7D2B4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3AEAF00C" w14:textId="6207E016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030E9D5E" w14:textId="77777777" w:rsidR="00E57413" w:rsidRDefault="00E57413" w:rsidP="00262473">
      <w:pPr>
        <w:pStyle w:val="Listepuces"/>
        <w:numPr>
          <w:ilvl w:val="0"/>
          <w:numId w:val="0"/>
        </w:numPr>
        <w:spacing w:before="0" w:after="0"/>
        <w:ind w:left="720" w:hanging="360"/>
      </w:pPr>
    </w:p>
    <w:p w14:paraId="741547BE" w14:textId="77777777" w:rsidR="00695FC2" w:rsidRDefault="00695FC2" w:rsidP="00695FC2">
      <w:pPr>
        <w:pStyle w:val="Listepuces"/>
        <w:numPr>
          <w:ilvl w:val="0"/>
          <w:numId w:val="0"/>
        </w:numPr>
        <w:ind w:left="720"/>
      </w:pPr>
    </w:p>
    <w:p w14:paraId="6F6E2B32" w14:textId="77777777" w:rsidR="00695FC2" w:rsidRDefault="00695FC2" w:rsidP="00695FC2">
      <w:pPr>
        <w:pStyle w:val="Listepuces"/>
        <w:numPr>
          <w:ilvl w:val="0"/>
          <w:numId w:val="0"/>
        </w:numPr>
        <w:ind w:left="720"/>
      </w:pPr>
    </w:p>
    <w:p w14:paraId="707C2202" w14:textId="77777777" w:rsidR="00695FC2" w:rsidRDefault="00695FC2" w:rsidP="00695FC2">
      <w:pPr>
        <w:pStyle w:val="Listepuces"/>
        <w:numPr>
          <w:ilvl w:val="0"/>
          <w:numId w:val="0"/>
        </w:numPr>
        <w:ind w:left="720"/>
      </w:pPr>
    </w:p>
    <w:p w14:paraId="6531A8E0" w14:textId="0ADEA0A4" w:rsidR="00695FC2" w:rsidRDefault="00695FC2" w:rsidP="00695FC2">
      <w:pPr>
        <w:pStyle w:val="Listepuces"/>
        <w:numPr>
          <w:ilvl w:val="0"/>
          <w:numId w:val="0"/>
        </w:numPr>
        <w:ind w:left="720"/>
      </w:pPr>
    </w:p>
    <w:p w14:paraId="19C57046" w14:textId="137BA74C" w:rsidR="00835330" w:rsidRDefault="00835330" w:rsidP="00695FC2">
      <w:pPr>
        <w:pStyle w:val="Listepuces"/>
        <w:numPr>
          <w:ilvl w:val="0"/>
          <w:numId w:val="0"/>
        </w:numPr>
        <w:ind w:left="720"/>
      </w:pPr>
    </w:p>
    <w:p w14:paraId="09CDC409" w14:textId="1497EDC8" w:rsidR="00835330" w:rsidRDefault="00835330" w:rsidP="00695FC2">
      <w:pPr>
        <w:pStyle w:val="Listepuces"/>
        <w:numPr>
          <w:ilvl w:val="0"/>
          <w:numId w:val="0"/>
        </w:numPr>
        <w:ind w:left="720"/>
      </w:pPr>
    </w:p>
    <w:p w14:paraId="2389D206" w14:textId="77777777" w:rsidR="00835330" w:rsidRDefault="00835330" w:rsidP="00695FC2">
      <w:pPr>
        <w:pStyle w:val="Listepuces"/>
        <w:numPr>
          <w:ilvl w:val="0"/>
          <w:numId w:val="0"/>
        </w:numPr>
        <w:ind w:left="720"/>
      </w:pPr>
    </w:p>
    <w:p w14:paraId="4EBD8910" w14:textId="2D970EF7" w:rsidR="008A023F" w:rsidRPr="008A023F" w:rsidRDefault="00E57413" w:rsidP="008A023F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lastRenderedPageBreak/>
        <w:t>D</w:t>
      </w:r>
      <w:r w:rsidRPr="00E57413"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iagramme UML</w:t>
      </w:r>
      <w:r w:rsidR="00AB32BE"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 xml:space="preserve"> </w:t>
      </w:r>
      <w:r w:rsidRPr="00E57413"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des classes</w:t>
      </w:r>
      <w:r w:rsidR="00835330"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eastAsia="fr-FR"/>
        </w:rPr>
        <w:drawing>
          <wp:inline distT="0" distB="0" distL="0" distR="0" wp14:anchorId="25C69252" wp14:editId="5934521D">
            <wp:extent cx="8261985" cy="4993870"/>
            <wp:effectExtent l="0" t="4127" r="1587" b="1588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Clas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31980" cy="50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10025526"/>
    </w:p>
    <w:p w14:paraId="5B48FD01" w14:textId="10C7C686" w:rsidR="00BF30F1" w:rsidRDefault="00E57413" w:rsidP="008A023F">
      <w:pPr>
        <w:pStyle w:val="Titre1"/>
      </w:pPr>
      <w:r>
        <w:lastRenderedPageBreak/>
        <w:t>C</w:t>
      </w:r>
      <w:r w:rsidR="00695FC2" w:rsidRPr="00160AD6">
        <w:t>ode</w:t>
      </w:r>
      <w:r>
        <w:t xml:space="preserve"> des classes java</w:t>
      </w:r>
      <w:bookmarkEnd w:id="2"/>
    </w:p>
    <w:p w14:paraId="3929168E" w14:textId="77777777" w:rsidR="00BF30F1" w:rsidRDefault="00BF30F1" w:rsidP="00BF30F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3440A8B" wp14:editId="245545D9">
                <wp:simplePos x="0" y="0"/>
                <wp:positionH relativeFrom="margin">
                  <wp:posOffset>-349371</wp:posOffset>
                </wp:positionH>
                <wp:positionV relativeFrom="paragraph">
                  <wp:posOffset>360584</wp:posOffset>
                </wp:positionV>
                <wp:extent cx="5917721" cy="6383547"/>
                <wp:effectExtent l="0" t="0" r="26035" b="1778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721" cy="6383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BB8A6" w14:textId="77777777" w:rsidR="00BF30F1" w:rsidRDefault="00BF30F1" w:rsidP="00BF30F1">
                            <w:r>
                              <w:t>/*@</w:t>
                            </w:r>
                            <w:proofErr w:type="spellStart"/>
                            <w:r>
                              <w:t>author</w:t>
                            </w:r>
                            <w:proofErr w:type="spellEnd"/>
                            <w:r>
                              <w:t xml:space="preserve"> TRAN Léo, DIEYE Papa Amadou</w:t>
                            </w:r>
                          </w:p>
                          <w:p w14:paraId="4D376FAD" w14:textId="77777777" w:rsidR="00BF30F1" w:rsidRDefault="00BF30F1" w:rsidP="00BF30F1">
                            <w:r>
                              <w:t xml:space="preserve"> * @version 1.0</w:t>
                            </w:r>
                          </w:p>
                          <w:p w14:paraId="62C4229A" w14:textId="77777777" w:rsidR="00BF30F1" w:rsidRDefault="00BF30F1" w:rsidP="00BF30F1">
                            <w:r>
                              <w:t xml:space="preserve"> */</w:t>
                            </w:r>
                          </w:p>
                          <w:p w14:paraId="19705739" w14:textId="77777777" w:rsidR="00BF30F1" w:rsidRDefault="00BF30F1" w:rsidP="00BF30F1"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assemblageJeux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5CEE10E" w14:textId="77777777" w:rsidR="00BF30F1" w:rsidRDefault="00BF30F1" w:rsidP="00BF30F1"/>
                          <w:p w14:paraId="6C9C842A" w14:textId="77777777" w:rsidR="00BF30F1" w:rsidRDefault="00BF30F1" w:rsidP="00BF30F1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AppliJeux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B87344C" w14:textId="77777777" w:rsidR="00BF30F1" w:rsidRDefault="00BF30F1" w:rsidP="00BF30F1"/>
                          <w:p w14:paraId="1CEE16F6" w14:textId="77777777" w:rsidR="00BF30F1" w:rsidRDefault="00BF30F1" w:rsidP="00BF30F1"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4F39C8D" w14:textId="77777777" w:rsidR="00BF30F1" w:rsidRDefault="00BF30F1" w:rsidP="00BF30F1">
                            <w:r>
                              <w:t>//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LJeux</w:t>
                            </w:r>
                            <w:proofErr w:type="spellEnd"/>
                            <w:r>
                              <w:t xml:space="preserve"> Jeux = new </w:t>
                            </w:r>
                            <w:proofErr w:type="spellStart"/>
                            <w:proofErr w:type="gramStart"/>
                            <w:r>
                              <w:t>LJeux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0C9CE79" w14:textId="77777777" w:rsidR="00BF30F1" w:rsidRDefault="00BF30F1" w:rsidP="00BF30F1">
                            <w:r>
                              <w:t>//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IJeux</w:t>
                            </w:r>
                            <w:proofErr w:type="spellEnd"/>
                            <w:r>
                              <w:t xml:space="preserve"> jeu = new Assembler1_1(new </w:t>
                            </w:r>
                            <w:proofErr w:type="spellStart"/>
                            <w:proofErr w:type="gramStart"/>
                            <w:r>
                              <w:t>IJeux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new </w:t>
                            </w:r>
                            <w:proofErr w:type="spellStart"/>
                            <w:r>
                              <w:t>IJeux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1902DE89" w14:textId="77777777" w:rsidR="00BF30F1" w:rsidRDefault="00BF30F1" w:rsidP="00BF30F1">
                            <w:r>
                              <w:t>//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jeu.jouer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E1FFACC" w14:textId="77777777" w:rsidR="00BF30F1" w:rsidRDefault="00BF30F1" w:rsidP="00BF30F1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BE53375" w14:textId="77777777" w:rsidR="00BF30F1" w:rsidRDefault="00BF30F1" w:rsidP="00BF30F1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2F3F70E" w14:textId="77777777" w:rsidR="00BF30F1" w:rsidRDefault="00BF30F1" w:rsidP="00BF30F1">
                            <w:r>
                              <w:t>//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Jeux.listeJeux.add</w:t>
                            </w:r>
                            <w:proofErr w:type="spellEnd"/>
                            <w:r>
                              <w:t>(jeu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459AEF9" w14:textId="77777777" w:rsidR="00BF30F1" w:rsidRDefault="00BF30F1" w:rsidP="00BF30F1">
                            <w:r>
                              <w:t>//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Jeux.listeJeux.add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new Assembler1_1(</w:t>
                            </w:r>
                            <w:proofErr w:type="spellStart"/>
                            <w:r>
                              <w:t>Jeux.listeJeux.get</w:t>
                            </w:r>
                            <w:proofErr w:type="spellEnd"/>
                            <w:r>
                              <w:t>(x),</w:t>
                            </w:r>
                            <w:proofErr w:type="spellStart"/>
                            <w:r>
                              <w:t>Jeux.listeJeux.get</w:t>
                            </w:r>
                            <w:proofErr w:type="spellEnd"/>
                            <w:r>
                              <w:t>(y))</w:t>
                            </w:r>
                          </w:p>
                          <w:p w14:paraId="0F9A6CF6" w14:textId="77777777" w:rsidR="00BF30F1" w:rsidRDefault="00BF30F1" w:rsidP="00BF30F1">
                            <w:r>
                              <w:t>//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Jeux.listeJeux.get</w:t>
                            </w:r>
                            <w:proofErr w:type="spellEnd"/>
                            <w:r>
                              <w:t>(i</w:t>
                            </w:r>
                            <w:proofErr w:type="gramStart"/>
                            <w:r>
                              <w:t>).jouer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252DF6D" w14:textId="77777777" w:rsidR="00BF30F1" w:rsidRDefault="00BF30F1" w:rsidP="00BF30F1"/>
                          <w:p w14:paraId="30522C12" w14:textId="77777777" w:rsidR="00BF30F1" w:rsidRDefault="00BF30F1" w:rsidP="00BF30F1">
                            <w:r>
                              <w:tab/>
                              <w:t>}</w:t>
                            </w:r>
                          </w:p>
                          <w:p w14:paraId="5B716F5A" w14:textId="77777777" w:rsidR="00BF30F1" w:rsidRDefault="00BF30F1" w:rsidP="00BF30F1"/>
                          <w:p w14:paraId="29C9AE1B" w14:textId="77777777" w:rsidR="00BF30F1" w:rsidRDefault="00BF30F1" w:rsidP="00BF30F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440A8B" id="Zone de texte 1" o:spid="_x0000_s1028" type="#_x0000_t202" style="position:absolute;margin-left:-27.5pt;margin-top:28.4pt;width:465.95pt;height:502.6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" fillcolor="white [3201]" strokeweight=".5pt">
                <v:textbox>
                  <w:txbxContent>
                    <w:p w14:paraId="2A8BB8A6" w14:textId="77777777" w:rsidR="00BF30F1" w:rsidRDefault="00BF30F1" w:rsidP="00BF30F1">
                      <w:r>
                        <w:t>/*@</w:t>
                      </w:r>
                      <w:proofErr w:type="spellStart"/>
                      <w:r>
                        <w:t>author</w:t>
                      </w:r>
                      <w:proofErr w:type="spellEnd"/>
                      <w:r>
                        <w:t xml:space="preserve"> TRAN Léo, DIEYE Papa Amadou</w:t>
                      </w:r>
                    </w:p>
                    <w:p w14:paraId="4D376FAD" w14:textId="77777777" w:rsidR="00BF30F1" w:rsidRDefault="00BF30F1" w:rsidP="00BF30F1">
                      <w:r>
                        <w:t xml:space="preserve"> * @version 1.0</w:t>
                      </w:r>
                    </w:p>
                    <w:p w14:paraId="62C4229A" w14:textId="77777777" w:rsidR="00BF30F1" w:rsidRDefault="00BF30F1" w:rsidP="00BF30F1">
                      <w:r>
                        <w:t xml:space="preserve"> */</w:t>
                      </w:r>
                    </w:p>
                    <w:p w14:paraId="19705739" w14:textId="77777777" w:rsidR="00BF30F1" w:rsidRDefault="00BF30F1" w:rsidP="00BF30F1">
                      <w:r>
                        <w:t xml:space="preserve">package </w:t>
                      </w:r>
                      <w:proofErr w:type="spellStart"/>
                      <w:r>
                        <w:t>assemblageJeux</w:t>
                      </w:r>
                      <w:proofErr w:type="spellEnd"/>
                      <w:r>
                        <w:t>;</w:t>
                      </w:r>
                    </w:p>
                    <w:p w14:paraId="05CEE10E" w14:textId="77777777" w:rsidR="00BF30F1" w:rsidRDefault="00BF30F1" w:rsidP="00BF30F1"/>
                    <w:p w14:paraId="6C9C842A" w14:textId="77777777" w:rsidR="00BF30F1" w:rsidRDefault="00BF30F1" w:rsidP="00BF30F1">
                      <w:r>
                        <w:t xml:space="preserve">public class </w:t>
                      </w:r>
                      <w:proofErr w:type="spellStart"/>
                      <w:r>
                        <w:t>AppliJeux</w:t>
                      </w:r>
                      <w:proofErr w:type="spellEnd"/>
                      <w:r>
                        <w:t xml:space="preserve"> {</w:t>
                      </w:r>
                    </w:p>
                    <w:p w14:paraId="4B87344C" w14:textId="77777777" w:rsidR="00BF30F1" w:rsidRDefault="00BF30F1" w:rsidP="00BF30F1"/>
                    <w:p w14:paraId="1CEE16F6" w14:textId="77777777" w:rsidR="00BF30F1" w:rsidRDefault="00BF30F1" w:rsidP="00BF30F1">
                      <w:r>
                        <w:tab/>
                        <w:t xml:space="preserve">public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main(String[] args) {</w:t>
                      </w:r>
                    </w:p>
                    <w:p w14:paraId="74F39C8D" w14:textId="77777777" w:rsidR="00BF30F1" w:rsidRDefault="00BF30F1" w:rsidP="00BF30F1">
                      <w:r>
                        <w:t>//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LJeux</w:t>
                      </w:r>
                      <w:proofErr w:type="spellEnd"/>
                      <w:r>
                        <w:t xml:space="preserve"> Jeux = new </w:t>
                      </w:r>
                      <w:proofErr w:type="spellStart"/>
                      <w:r>
                        <w:t>LJeux</w:t>
                      </w:r>
                      <w:proofErr w:type="spellEnd"/>
                      <w:r>
                        <w:t>();</w:t>
                      </w:r>
                    </w:p>
                    <w:p w14:paraId="40C9CE79" w14:textId="77777777" w:rsidR="00BF30F1" w:rsidRDefault="00BF30F1" w:rsidP="00BF30F1">
                      <w:r>
                        <w:t>//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IJeux</w:t>
                      </w:r>
                      <w:proofErr w:type="spellEnd"/>
                      <w:r>
                        <w:t xml:space="preserve"> jeu = new Assembler1_1(new </w:t>
                      </w:r>
                      <w:proofErr w:type="spellStart"/>
                      <w:r>
                        <w:t>IJeux</w:t>
                      </w:r>
                      <w:proofErr w:type="spellEnd"/>
                      <w:r>
                        <w:t xml:space="preserve">(), new </w:t>
                      </w:r>
                      <w:proofErr w:type="spellStart"/>
                      <w:r>
                        <w:t>IJeux</w:t>
                      </w:r>
                      <w:proofErr w:type="spellEnd"/>
                      <w:r>
                        <w:t>());</w:t>
                      </w:r>
                    </w:p>
                    <w:p w14:paraId="1902DE89" w14:textId="77777777" w:rsidR="00BF30F1" w:rsidRDefault="00BF30F1" w:rsidP="00BF30F1">
                      <w:r>
                        <w:t>//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jeu.jouer</w:t>
                      </w:r>
                      <w:proofErr w:type="spellEnd"/>
                      <w:r>
                        <w:t>(args);</w:t>
                      </w:r>
                    </w:p>
                    <w:p w14:paraId="1E1FFACC" w14:textId="77777777" w:rsidR="00BF30F1" w:rsidRDefault="00BF30F1" w:rsidP="00BF30F1">
                      <w:r>
                        <w:tab/>
                      </w:r>
                      <w:r>
                        <w:tab/>
                      </w:r>
                    </w:p>
                    <w:p w14:paraId="4BE53375" w14:textId="77777777" w:rsidR="00BF30F1" w:rsidRDefault="00BF30F1" w:rsidP="00BF30F1">
                      <w:r>
                        <w:tab/>
                      </w:r>
                      <w:r>
                        <w:tab/>
                      </w:r>
                    </w:p>
                    <w:p w14:paraId="32F3F70E" w14:textId="77777777" w:rsidR="00BF30F1" w:rsidRDefault="00BF30F1" w:rsidP="00BF30F1">
                      <w:r>
                        <w:t>//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Jeux.listeJeux.add</w:t>
                      </w:r>
                      <w:proofErr w:type="spellEnd"/>
                      <w:r>
                        <w:t>(jeu);</w:t>
                      </w:r>
                    </w:p>
                    <w:p w14:paraId="5459AEF9" w14:textId="77777777" w:rsidR="00BF30F1" w:rsidRDefault="00BF30F1" w:rsidP="00BF30F1">
                      <w:r>
                        <w:t>//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Jeux.listeJeux.add</w:t>
                      </w:r>
                      <w:proofErr w:type="spellEnd"/>
                      <w:r>
                        <w:t>(new Assembler1_1(</w:t>
                      </w:r>
                      <w:proofErr w:type="spellStart"/>
                      <w:r>
                        <w:t>Jeux.listeJeux.get</w:t>
                      </w:r>
                      <w:proofErr w:type="spellEnd"/>
                      <w:r>
                        <w:t>(x),</w:t>
                      </w:r>
                      <w:proofErr w:type="spellStart"/>
                      <w:r>
                        <w:t>Jeux.listeJeux.get</w:t>
                      </w:r>
                      <w:proofErr w:type="spellEnd"/>
                      <w:r>
                        <w:t>(y))</w:t>
                      </w:r>
                    </w:p>
                    <w:p w14:paraId="0F9A6CF6" w14:textId="77777777" w:rsidR="00BF30F1" w:rsidRDefault="00BF30F1" w:rsidP="00BF30F1">
                      <w:r>
                        <w:t>//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Jeux.listeJeux.get</w:t>
                      </w:r>
                      <w:proofErr w:type="spellEnd"/>
                      <w:r>
                        <w:t>(i).jouer(args);</w:t>
                      </w:r>
                    </w:p>
                    <w:p w14:paraId="3252DF6D" w14:textId="77777777" w:rsidR="00BF30F1" w:rsidRDefault="00BF30F1" w:rsidP="00BF30F1"/>
                    <w:p w14:paraId="30522C12" w14:textId="77777777" w:rsidR="00BF30F1" w:rsidRDefault="00BF30F1" w:rsidP="00BF30F1">
                      <w:r>
                        <w:tab/>
                        <w:t>}</w:t>
                      </w:r>
                    </w:p>
                    <w:p w14:paraId="5B716F5A" w14:textId="77777777" w:rsidR="00BF30F1" w:rsidRDefault="00BF30F1" w:rsidP="00BF30F1"/>
                    <w:p w14:paraId="29C9AE1B" w14:textId="77777777" w:rsidR="00BF30F1" w:rsidRDefault="00BF30F1" w:rsidP="00BF30F1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AppliJeux.java</w:t>
      </w:r>
    </w:p>
    <w:p w14:paraId="785309C4" w14:textId="77777777" w:rsidR="00BF30F1" w:rsidRDefault="00BF30F1" w:rsidP="00BF30F1"/>
    <w:p w14:paraId="24AAAFA6" w14:textId="77777777" w:rsidR="00BF30F1" w:rsidRDefault="00BF30F1" w:rsidP="00BF30F1"/>
    <w:p w14:paraId="43212821" w14:textId="77777777" w:rsidR="00BF30F1" w:rsidRDefault="00BF30F1" w:rsidP="00BF30F1"/>
    <w:p w14:paraId="6A0D55FF" w14:textId="77777777" w:rsidR="00BF30F1" w:rsidRDefault="00BF30F1" w:rsidP="00BF30F1"/>
    <w:p w14:paraId="1CA919F1" w14:textId="77777777" w:rsidR="00BF30F1" w:rsidRDefault="00BF30F1" w:rsidP="00BF30F1"/>
    <w:p w14:paraId="1E54E129" w14:textId="77777777" w:rsidR="00BF30F1" w:rsidRDefault="00BF30F1" w:rsidP="00BF30F1"/>
    <w:p w14:paraId="394E949F" w14:textId="77777777" w:rsidR="00BF30F1" w:rsidRDefault="00BF30F1" w:rsidP="00BF30F1"/>
    <w:p w14:paraId="16A8707B" w14:textId="77777777" w:rsidR="00BF30F1" w:rsidRDefault="00BF30F1" w:rsidP="00BF30F1"/>
    <w:p w14:paraId="56EFD48E" w14:textId="77777777" w:rsidR="00BF30F1" w:rsidRDefault="00BF30F1" w:rsidP="00BF30F1"/>
    <w:p w14:paraId="49BA3C6D" w14:textId="77777777" w:rsidR="00BF30F1" w:rsidRDefault="00BF30F1" w:rsidP="00BF30F1"/>
    <w:p w14:paraId="08AD1092" w14:textId="77777777" w:rsidR="00BF30F1" w:rsidRDefault="00BF30F1" w:rsidP="00BF30F1"/>
    <w:p w14:paraId="726164E3" w14:textId="77777777" w:rsidR="00BF30F1" w:rsidRDefault="00BF30F1" w:rsidP="00BF30F1"/>
    <w:p w14:paraId="1D684CFB" w14:textId="77777777" w:rsidR="00BF30F1" w:rsidRDefault="00BF30F1" w:rsidP="00BF30F1"/>
    <w:p w14:paraId="455DFE0B" w14:textId="77777777" w:rsidR="00BF30F1" w:rsidRDefault="00BF30F1" w:rsidP="00BF30F1"/>
    <w:p w14:paraId="41E7C310" w14:textId="77777777" w:rsidR="00BF30F1" w:rsidRDefault="00BF30F1" w:rsidP="00BF30F1"/>
    <w:p w14:paraId="73331932" w14:textId="77777777" w:rsidR="00BF30F1" w:rsidRDefault="00BF30F1" w:rsidP="00BF30F1"/>
    <w:p w14:paraId="0A5A91F2" w14:textId="77777777" w:rsidR="00BF30F1" w:rsidRDefault="00BF30F1" w:rsidP="00BF30F1"/>
    <w:p w14:paraId="4F9DB147" w14:textId="77777777" w:rsidR="00BF30F1" w:rsidRDefault="00BF30F1" w:rsidP="00BF30F1"/>
    <w:p w14:paraId="6FA6CBC1" w14:textId="77777777" w:rsidR="00BF30F1" w:rsidRDefault="00BF30F1" w:rsidP="00BF30F1"/>
    <w:p w14:paraId="6CE39895" w14:textId="77777777" w:rsidR="00BF30F1" w:rsidRDefault="00BF30F1" w:rsidP="00BF30F1"/>
    <w:p w14:paraId="72617480" w14:textId="77777777" w:rsidR="00BF30F1" w:rsidRDefault="00BF30F1" w:rsidP="00BF30F1"/>
    <w:p w14:paraId="1FBF53C1" w14:textId="77777777" w:rsidR="00BF30F1" w:rsidRDefault="00BF30F1" w:rsidP="00BF30F1"/>
    <w:p w14:paraId="09FCD355" w14:textId="77777777" w:rsidR="00BF30F1" w:rsidRDefault="00BF30F1" w:rsidP="00BF30F1"/>
    <w:p w14:paraId="31F8DE21" w14:textId="77777777" w:rsidR="00BF30F1" w:rsidRDefault="00BF30F1" w:rsidP="00202E1D"/>
    <w:p w14:paraId="2C82412D" w14:textId="77777777" w:rsidR="00BF30F1" w:rsidRDefault="00BF30F1" w:rsidP="00202E1D"/>
    <w:p w14:paraId="62A6FD6A" w14:textId="63465E3D" w:rsidR="00BF30F1" w:rsidRDefault="00BF30F1" w:rsidP="00BF30F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E48048" wp14:editId="161A2F8A">
                <wp:simplePos x="0" y="0"/>
                <wp:positionH relativeFrom="margin">
                  <wp:align>right</wp:align>
                </wp:positionH>
                <wp:positionV relativeFrom="paragraph">
                  <wp:posOffset>274321</wp:posOffset>
                </wp:positionV>
                <wp:extent cx="5495026" cy="3994030"/>
                <wp:effectExtent l="0" t="0" r="10795" b="2603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026" cy="399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C11E2" w14:textId="77777777" w:rsidR="00BF30F1" w:rsidRDefault="00BF30F1" w:rsidP="00BF30F1">
                            <w:r>
                              <w:t>/*@</w:t>
                            </w:r>
                            <w:proofErr w:type="spellStart"/>
                            <w:r>
                              <w:t>author</w:t>
                            </w:r>
                            <w:proofErr w:type="spellEnd"/>
                            <w:r>
                              <w:t xml:space="preserve"> TRAN Léo, DIEYE Papa Amadou</w:t>
                            </w:r>
                          </w:p>
                          <w:p w14:paraId="3946E611" w14:textId="77777777" w:rsidR="00BF30F1" w:rsidRDefault="00BF30F1" w:rsidP="00BF30F1">
                            <w:r>
                              <w:t xml:space="preserve"> * @version 1.0</w:t>
                            </w:r>
                          </w:p>
                          <w:p w14:paraId="6FF4E148" w14:textId="77777777" w:rsidR="00BF30F1" w:rsidRDefault="00BF30F1" w:rsidP="00BF30F1">
                            <w:r>
                              <w:t xml:space="preserve"> */</w:t>
                            </w:r>
                          </w:p>
                          <w:p w14:paraId="20736F75" w14:textId="77777777" w:rsidR="00BF30F1" w:rsidRDefault="00BF30F1" w:rsidP="00BF30F1"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assemblageJeux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787AF5A" w14:textId="77777777" w:rsidR="00BF30F1" w:rsidRDefault="00BF30F1" w:rsidP="00BF30F1">
                            <w:r>
                              <w:t>/*@brief Interface des jeux</w:t>
                            </w:r>
                          </w:p>
                          <w:p w14:paraId="7B5ECCFC" w14:textId="77777777" w:rsidR="00BF30F1" w:rsidRDefault="00BF30F1" w:rsidP="00BF30F1">
                            <w:r>
                              <w:t xml:space="preserve"> */</w:t>
                            </w:r>
                          </w:p>
                          <w:p w14:paraId="7EEACFB6" w14:textId="77777777" w:rsidR="00BF30F1" w:rsidRDefault="00BF30F1" w:rsidP="00BF30F1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interface </w:t>
                            </w:r>
                            <w:proofErr w:type="spellStart"/>
                            <w:r>
                              <w:t>IJeux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112F762D" w14:textId="77777777" w:rsidR="00BF30F1" w:rsidRDefault="00BF30F1" w:rsidP="00BF30F1">
                            <w:r>
                              <w:tab/>
                              <w:t>/*@brief</w:t>
                            </w:r>
                          </w:p>
                          <w:p w14:paraId="64D555F7" w14:textId="77777777" w:rsidR="00BF30F1" w:rsidRDefault="00BF30F1" w:rsidP="00BF30F1">
                            <w:r>
                              <w:tab/>
                              <w:t xml:space="preserve"> * @return retourne si la partie est gagnée ou non</w:t>
                            </w:r>
                          </w:p>
                          <w:p w14:paraId="674FD8B8" w14:textId="77777777" w:rsidR="00BF30F1" w:rsidRDefault="00BF30F1" w:rsidP="00BF30F1">
                            <w:r>
                              <w:tab/>
                              <w:t xml:space="preserve"> */</w:t>
                            </w:r>
                          </w:p>
                          <w:p w14:paraId="7D39EB93" w14:textId="77777777" w:rsidR="00BF30F1" w:rsidRDefault="00BF30F1" w:rsidP="00BF30F1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 xml:space="preserve"> jouer(String[]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20F5359" w14:textId="77777777" w:rsidR="00BF30F1" w:rsidRDefault="00BF30F1" w:rsidP="00BF30F1">
                            <w:r>
                              <w:t>}</w:t>
                            </w:r>
                          </w:p>
                          <w:p w14:paraId="10FD5B5F" w14:textId="77777777" w:rsid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E48048" id="Zone de texte 37" o:spid="_x0000_s1029" type="#_x0000_t202" style="position:absolute;margin-left:381.5pt;margin-top:21.6pt;width:432.7pt;height:314.5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" fillcolor="white [3201]" strokeweight=".5pt">
                <v:textbox>
                  <w:txbxContent>
                    <w:p w14:paraId="38FC11E2" w14:textId="77777777" w:rsidR="00BF30F1" w:rsidRDefault="00BF30F1" w:rsidP="00BF30F1">
                      <w:r>
                        <w:t>/*@</w:t>
                      </w:r>
                      <w:proofErr w:type="spellStart"/>
                      <w:r>
                        <w:t>author</w:t>
                      </w:r>
                      <w:proofErr w:type="spellEnd"/>
                      <w:r>
                        <w:t xml:space="preserve"> TRAN Léo, DIEYE Papa Amadou</w:t>
                      </w:r>
                    </w:p>
                    <w:p w14:paraId="3946E611" w14:textId="77777777" w:rsidR="00BF30F1" w:rsidRDefault="00BF30F1" w:rsidP="00BF30F1">
                      <w:r>
                        <w:t xml:space="preserve"> * @version 1.0</w:t>
                      </w:r>
                    </w:p>
                    <w:p w14:paraId="6FF4E148" w14:textId="77777777" w:rsidR="00BF30F1" w:rsidRDefault="00BF30F1" w:rsidP="00BF30F1">
                      <w:r>
                        <w:t xml:space="preserve"> */</w:t>
                      </w:r>
                    </w:p>
                    <w:p w14:paraId="20736F75" w14:textId="77777777" w:rsidR="00BF30F1" w:rsidRDefault="00BF30F1" w:rsidP="00BF30F1">
                      <w:r>
                        <w:t xml:space="preserve">package </w:t>
                      </w:r>
                      <w:proofErr w:type="spellStart"/>
                      <w:r>
                        <w:t>assemblageJeux</w:t>
                      </w:r>
                      <w:proofErr w:type="spellEnd"/>
                      <w:r>
                        <w:t>;</w:t>
                      </w:r>
                    </w:p>
                    <w:p w14:paraId="0787AF5A" w14:textId="77777777" w:rsidR="00BF30F1" w:rsidRDefault="00BF30F1" w:rsidP="00BF30F1">
                      <w:r>
                        <w:t>/*@brief Interface des jeux</w:t>
                      </w:r>
                    </w:p>
                    <w:p w14:paraId="7B5ECCFC" w14:textId="77777777" w:rsidR="00BF30F1" w:rsidRDefault="00BF30F1" w:rsidP="00BF30F1">
                      <w:r>
                        <w:t xml:space="preserve"> */</w:t>
                      </w:r>
                    </w:p>
                    <w:p w14:paraId="7EEACFB6" w14:textId="77777777" w:rsidR="00BF30F1" w:rsidRDefault="00BF30F1" w:rsidP="00BF30F1">
                      <w:r>
                        <w:t xml:space="preserve">public interface </w:t>
                      </w:r>
                      <w:proofErr w:type="spellStart"/>
                      <w:r>
                        <w:t>IJeux</w:t>
                      </w:r>
                      <w:proofErr w:type="spellEnd"/>
                      <w:r>
                        <w:t xml:space="preserve"> {</w:t>
                      </w:r>
                    </w:p>
                    <w:p w14:paraId="112F762D" w14:textId="77777777" w:rsidR="00BF30F1" w:rsidRDefault="00BF30F1" w:rsidP="00BF30F1">
                      <w:r>
                        <w:tab/>
                        <w:t>/*@brief</w:t>
                      </w:r>
                    </w:p>
                    <w:p w14:paraId="64D555F7" w14:textId="77777777" w:rsidR="00BF30F1" w:rsidRDefault="00BF30F1" w:rsidP="00BF30F1">
                      <w:r>
                        <w:tab/>
                        <w:t xml:space="preserve"> * @return retourne si la partie est gagnée ou non</w:t>
                      </w:r>
                    </w:p>
                    <w:p w14:paraId="674FD8B8" w14:textId="77777777" w:rsidR="00BF30F1" w:rsidRDefault="00BF30F1" w:rsidP="00BF30F1">
                      <w:r>
                        <w:tab/>
                        <w:t xml:space="preserve"> */</w:t>
                      </w:r>
                    </w:p>
                    <w:p w14:paraId="7D39EB93" w14:textId="77777777" w:rsidR="00BF30F1" w:rsidRDefault="00BF30F1" w:rsidP="00BF30F1">
                      <w:r>
                        <w:tab/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jouer(String[] args);</w:t>
                      </w:r>
                    </w:p>
                    <w:p w14:paraId="320F5359" w14:textId="77777777" w:rsidR="00BF30F1" w:rsidRDefault="00BF30F1" w:rsidP="00BF30F1">
                      <w:r>
                        <w:t>}</w:t>
                      </w:r>
                    </w:p>
                    <w:p w14:paraId="10FD5B5F" w14:textId="77777777" w:rsid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43C6">
        <w:t>IJ</w:t>
      </w:r>
      <w:r>
        <w:t>eux.java</w:t>
      </w:r>
    </w:p>
    <w:p w14:paraId="3B54A44C" w14:textId="77777777" w:rsidR="00BF30F1" w:rsidRDefault="00BF30F1" w:rsidP="00BF30F1"/>
    <w:p w14:paraId="392FDAD1" w14:textId="77777777" w:rsidR="00BF30F1" w:rsidRDefault="00BF30F1" w:rsidP="00BF30F1"/>
    <w:p w14:paraId="7BEA4A48" w14:textId="77777777" w:rsidR="00BF30F1" w:rsidRDefault="00BF30F1" w:rsidP="00BF30F1"/>
    <w:p w14:paraId="66309B7F" w14:textId="77777777" w:rsidR="00BF30F1" w:rsidRDefault="00BF30F1" w:rsidP="00BF30F1"/>
    <w:p w14:paraId="71CA5457" w14:textId="77777777" w:rsidR="00BF30F1" w:rsidRDefault="00BF30F1" w:rsidP="00BF30F1"/>
    <w:p w14:paraId="7A127B72" w14:textId="77777777" w:rsidR="00BF30F1" w:rsidRDefault="00BF30F1" w:rsidP="00BF30F1"/>
    <w:p w14:paraId="3216CFB5" w14:textId="77777777" w:rsidR="00BF30F1" w:rsidRDefault="00BF30F1" w:rsidP="00BF30F1"/>
    <w:p w14:paraId="302B2002" w14:textId="77777777" w:rsidR="00BF30F1" w:rsidRDefault="00BF30F1" w:rsidP="00BF30F1"/>
    <w:p w14:paraId="0177AA9F" w14:textId="77777777" w:rsidR="00BF30F1" w:rsidRDefault="00BF30F1" w:rsidP="00BF30F1"/>
    <w:p w14:paraId="66D94A96" w14:textId="77777777" w:rsidR="00BF30F1" w:rsidRDefault="00BF30F1" w:rsidP="00BF30F1"/>
    <w:p w14:paraId="390F3882" w14:textId="77777777" w:rsidR="00BF30F1" w:rsidRDefault="00BF30F1" w:rsidP="00BF30F1"/>
    <w:p w14:paraId="17F79444" w14:textId="77777777" w:rsidR="00BF30F1" w:rsidRDefault="00BF30F1" w:rsidP="00BF30F1"/>
    <w:p w14:paraId="0FFFC1A8" w14:textId="77777777" w:rsidR="00BF30F1" w:rsidRDefault="00BF30F1" w:rsidP="00BF30F1"/>
    <w:p w14:paraId="61B51269" w14:textId="77777777" w:rsidR="00BF30F1" w:rsidRDefault="00BF30F1" w:rsidP="00BF30F1"/>
    <w:p w14:paraId="7A9031D0" w14:textId="77777777" w:rsidR="00BF30F1" w:rsidRDefault="00BF30F1" w:rsidP="00BF30F1"/>
    <w:p w14:paraId="08D3F971" w14:textId="77777777" w:rsidR="00BF30F1" w:rsidRDefault="00BF30F1" w:rsidP="00BF30F1"/>
    <w:p w14:paraId="471527B6" w14:textId="784933AB" w:rsidR="00BF30F1" w:rsidRDefault="00BF30F1" w:rsidP="00BF30F1"/>
    <w:p w14:paraId="2B501831" w14:textId="3ABCC706" w:rsidR="00BF30F1" w:rsidRDefault="00BF30F1" w:rsidP="00BF30F1"/>
    <w:p w14:paraId="772C05FF" w14:textId="77777777" w:rsidR="00BF30F1" w:rsidRDefault="00BF30F1" w:rsidP="00BF30F1"/>
    <w:p w14:paraId="11A14BC9" w14:textId="77777777" w:rsidR="00BF30F1" w:rsidRDefault="00BF30F1" w:rsidP="00BF30F1"/>
    <w:p w14:paraId="73E50940" w14:textId="77777777" w:rsidR="00BF30F1" w:rsidRDefault="00BF30F1" w:rsidP="00BF30F1"/>
    <w:p w14:paraId="34A0D509" w14:textId="77777777" w:rsidR="00BF30F1" w:rsidRDefault="00BF30F1" w:rsidP="00BF30F1"/>
    <w:p w14:paraId="19198C9E" w14:textId="77777777" w:rsidR="00BF30F1" w:rsidRDefault="00BF30F1" w:rsidP="00BF30F1"/>
    <w:p w14:paraId="60D92E33" w14:textId="5AA8E2A0" w:rsidR="00BF30F1" w:rsidRDefault="00BF30F1" w:rsidP="00202E1D"/>
    <w:p w14:paraId="1C0B0BDD" w14:textId="7F27CF01" w:rsidR="00BF30F1" w:rsidRDefault="00BF30F1" w:rsidP="00202E1D"/>
    <w:p w14:paraId="353D5F7C" w14:textId="77777777" w:rsidR="008A023F" w:rsidRDefault="008A023F" w:rsidP="00202E1D"/>
    <w:p w14:paraId="31093CD2" w14:textId="4A6F0BFF" w:rsidR="00BF30F1" w:rsidRDefault="00BF30F1" w:rsidP="00202E1D"/>
    <w:p w14:paraId="244D2E2E" w14:textId="77777777" w:rsidR="00BF30F1" w:rsidRDefault="00BF30F1" w:rsidP="00BF30F1">
      <w:r>
        <w:lastRenderedPageBreak/>
        <w:t>LJeux.java</w:t>
      </w:r>
    </w:p>
    <w:p w14:paraId="3FF159CD" w14:textId="77777777" w:rsidR="00BF30F1" w:rsidRDefault="00BF30F1" w:rsidP="00BF30F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8E2867" wp14:editId="28B0D860">
                <wp:simplePos x="0" y="0"/>
                <wp:positionH relativeFrom="margin">
                  <wp:align>right</wp:align>
                </wp:positionH>
                <wp:positionV relativeFrom="paragraph">
                  <wp:posOffset>89391</wp:posOffset>
                </wp:positionV>
                <wp:extent cx="5374257" cy="6659593"/>
                <wp:effectExtent l="0" t="0" r="17145" b="2730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57" cy="6659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0783F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r w:rsidRPr="00BF30F1">
                              <w:rPr>
                                <w:sz w:val="18"/>
                              </w:rPr>
                              <w:t>/*@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author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 xml:space="preserve"> TRAN Léo, DIEYE Papa Amadou</w:t>
                            </w:r>
                          </w:p>
                          <w:p w14:paraId="5CF1C92C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r w:rsidRPr="00BF30F1">
                              <w:rPr>
                                <w:sz w:val="18"/>
                              </w:rPr>
                              <w:t xml:space="preserve"> * @version 1.0</w:t>
                            </w:r>
                          </w:p>
                          <w:p w14:paraId="42BF9758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r w:rsidRPr="00BF30F1">
                              <w:rPr>
                                <w:sz w:val="18"/>
                              </w:rPr>
                              <w:t xml:space="preserve"> */</w:t>
                            </w:r>
                          </w:p>
                          <w:p w14:paraId="4B1DD632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package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assemblageJeux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52AF2417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import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java.util.ArrayList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24085DB9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import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java.util.List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7000541A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import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jeux.crazy.AppliCrazy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57A757BD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import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jeux.devinettes.AppliDevinettes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49DDD5E3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import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jeux.intrus.AppliIntrus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5E633257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import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jeux.pendu.AppliPendu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1E8F1B62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import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jeux.pfc.AppliPierreFeuilleCiseaux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731A4807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import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jeux.pppg.AppliPlusPetitPlusGrand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524A350B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import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jeux.suites.AppliSuite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03E1D49F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import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jeux.tictactoe.AppliTicTacToe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09A68147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r w:rsidRPr="00BF30F1">
                              <w:rPr>
                                <w:sz w:val="18"/>
                              </w:rPr>
                              <w:t>/*@brief Liste où les jeux seront stockés pour créer de nouveau jeux</w:t>
                            </w:r>
                          </w:p>
                          <w:p w14:paraId="53BA2608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r w:rsidRPr="00BF30F1">
                              <w:rPr>
                                <w:sz w:val="18"/>
                              </w:rPr>
                              <w:t xml:space="preserve"> */</w:t>
                            </w:r>
                          </w:p>
                          <w:p w14:paraId="2751E550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class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LJeux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14:paraId="0BD6F0D4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r w:rsidRPr="00BF30F1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protected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List&lt;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listeJeux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 xml:space="preserve"> =new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ArrayList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 xml:space="preserve"> &lt;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&gt;();</w:t>
                            </w:r>
                          </w:p>
                          <w:p w14:paraId="4FE1A26C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r w:rsidRPr="00BF30F1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LJeux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 xml:space="preserve"> () {</w:t>
                            </w:r>
                            <w:r w:rsidRPr="00BF30F1">
                              <w:rPr>
                                <w:sz w:val="18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E20E5EC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r w:rsidRPr="00BF30F1">
                              <w:rPr>
                                <w:sz w:val="18"/>
                              </w:rPr>
                              <w:t>//</w:t>
                            </w:r>
                            <w:r w:rsidRPr="00BF30F1">
                              <w:rPr>
                                <w:sz w:val="18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8"/>
                              </w:rPr>
                              <w:t>listeJeux.add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BF30F1">
                              <w:rPr>
                                <w:sz w:val="18"/>
                              </w:rPr>
                              <w:t xml:space="preserve">new </w:t>
                            </w:r>
                            <w:proofErr w:type="spellStart"/>
                            <w:r w:rsidRPr="00BF30F1">
                              <w:rPr>
                                <w:sz w:val="18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8"/>
                              </w:rPr>
                              <w:t>());</w:t>
                            </w:r>
                          </w:p>
                          <w:p w14:paraId="6F215CA8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6DEC95A2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r w:rsidRPr="00BF30F1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14:paraId="28356AC1" w14:textId="77777777" w:rsidR="00BF30F1" w:rsidRPr="00BF30F1" w:rsidRDefault="00BF30F1" w:rsidP="00BF30F1">
                            <w:pPr>
                              <w:rPr>
                                <w:sz w:val="18"/>
                              </w:rPr>
                            </w:pPr>
                            <w:r w:rsidRPr="00BF30F1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8E2867" id="Zone de texte 2" o:spid="_x0000_s1030" type="#_x0000_t202" style="position:absolute;margin-left:371.95pt;margin-top:7.05pt;width:423.15pt;height:524.4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" fillcolor="white [3201]" strokeweight=".5pt">
                <v:textbox>
                  <w:txbxContent>
                    <w:p w14:paraId="3160783F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>/*@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author</w:t>
                      </w:r>
                      <w:proofErr w:type="spellEnd"/>
                      <w:r w:rsidRPr="00BF30F1">
                        <w:rPr>
                          <w:sz w:val="18"/>
                        </w:rPr>
                        <w:t xml:space="preserve"> TRAN Léo, DIEYE Papa Amadou</w:t>
                      </w:r>
                    </w:p>
                    <w:p w14:paraId="5CF1C92C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 * @version 1.0</w:t>
                      </w:r>
                    </w:p>
                    <w:p w14:paraId="42BF9758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 */</w:t>
                      </w:r>
                    </w:p>
                    <w:p w14:paraId="4B1DD632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package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assemblageJeux</w:t>
                      </w:r>
                      <w:proofErr w:type="spellEnd"/>
                      <w:r w:rsidRPr="00BF30F1">
                        <w:rPr>
                          <w:sz w:val="18"/>
                        </w:rPr>
                        <w:t>;</w:t>
                      </w:r>
                    </w:p>
                    <w:p w14:paraId="52AF2417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import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java.util.ArrayList</w:t>
                      </w:r>
                      <w:proofErr w:type="spellEnd"/>
                      <w:r w:rsidRPr="00BF30F1">
                        <w:rPr>
                          <w:sz w:val="18"/>
                        </w:rPr>
                        <w:t>;</w:t>
                      </w:r>
                    </w:p>
                    <w:p w14:paraId="24085DB9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import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java.util.List</w:t>
                      </w:r>
                      <w:proofErr w:type="spellEnd"/>
                      <w:r w:rsidRPr="00BF30F1">
                        <w:rPr>
                          <w:sz w:val="18"/>
                        </w:rPr>
                        <w:t>;</w:t>
                      </w:r>
                    </w:p>
                    <w:p w14:paraId="7000541A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import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jeux.crazy.AppliCrazy</w:t>
                      </w:r>
                      <w:proofErr w:type="spellEnd"/>
                      <w:r w:rsidRPr="00BF30F1">
                        <w:rPr>
                          <w:sz w:val="18"/>
                        </w:rPr>
                        <w:t>;</w:t>
                      </w:r>
                    </w:p>
                    <w:p w14:paraId="57A757BD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import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jeux.devinettes.AppliDevinettes</w:t>
                      </w:r>
                      <w:proofErr w:type="spellEnd"/>
                      <w:r w:rsidRPr="00BF30F1">
                        <w:rPr>
                          <w:sz w:val="18"/>
                        </w:rPr>
                        <w:t>;</w:t>
                      </w:r>
                    </w:p>
                    <w:p w14:paraId="49DDD5E3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import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jeux.intrus.AppliIntrus</w:t>
                      </w:r>
                      <w:proofErr w:type="spellEnd"/>
                      <w:r w:rsidRPr="00BF30F1">
                        <w:rPr>
                          <w:sz w:val="18"/>
                        </w:rPr>
                        <w:t>;</w:t>
                      </w:r>
                    </w:p>
                    <w:p w14:paraId="5E633257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import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jeux.pendu.AppliPendu</w:t>
                      </w:r>
                      <w:proofErr w:type="spellEnd"/>
                      <w:r w:rsidRPr="00BF30F1">
                        <w:rPr>
                          <w:sz w:val="18"/>
                        </w:rPr>
                        <w:t>;</w:t>
                      </w:r>
                    </w:p>
                    <w:p w14:paraId="1E8F1B62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import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jeux.pfc.AppliPierreFeuilleCiseaux</w:t>
                      </w:r>
                      <w:proofErr w:type="spellEnd"/>
                      <w:r w:rsidRPr="00BF30F1">
                        <w:rPr>
                          <w:sz w:val="18"/>
                        </w:rPr>
                        <w:t>;</w:t>
                      </w:r>
                    </w:p>
                    <w:p w14:paraId="731A4807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import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jeux.pppg.AppliPlusPetitPlusGrand</w:t>
                      </w:r>
                      <w:proofErr w:type="spellEnd"/>
                      <w:r w:rsidRPr="00BF30F1">
                        <w:rPr>
                          <w:sz w:val="18"/>
                        </w:rPr>
                        <w:t>;</w:t>
                      </w:r>
                    </w:p>
                    <w:p w14:paraId="524A350B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import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jeux.suites.AppliSuite</w:t>
                      </w:r>
                      <w:proofErr w:type="spellEnd"/>
                      <w:r w:rsidRPr="00BF30F1">
                        <w:rPr>
                          <w:sz w:val="18"/>
                        </w:rPr>
                        <w:t>;</w:t>
                      </w:r>
                    </w:p>
                    <w:p w14:paraId="03E1D49F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import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jeux.tictactoe.AppliTicTacToe</w:t>
                      </w:r>
                      <w:proofErr w:type="spellEnd"/>
                      <w:r w:rsidRPr="00BF30F1">
                        <w:rPr>
                          <w:sz w:val="18"/>
                        </w:rPr>
                        <w:t>;</w:t>
                      </w:r>
                    </w:p>
                    <w:p w14:paraId="09A68147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>/*@brief Liste où les jeux seront stockés pour créer de nouveau jeux</w:t>
                      </w:r>
                    </w:p>
                    <w:p w14:paraId="53BA2608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 */</w:t>
                      </w:r>
                    </w:p>
                    <w:p w14:paraId="2751E550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 xml:space="preserve">public class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LJeux</w:t>
                      </w:r>
                      <w:proofErr w:type="spellEnd"/>
                      <w:r w:rsidRPr="00BF30F1">
                        <w:rPr>
                          <w:sz w:val="18"/>
                        </w:rPr>
                        <w:t xml:space="preserve"> {</w:t>
                      </w:r>
                    </w:p>
                    <w:p w14:paraId="0BD6F0D4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ab/>
                      </w:r>
                      <w:proofErr w:type="spellStart"/>
                      <w:r w:rsidRPr="00BF30F1">
                        <w:rPr>
                          <w:sz w:val="18"/>
                        </w:rPr>
                        <w:t>protected</w:t>
                      </w:r>
                      <w:proofErr w:type="spellEnd"/>
                      <w:r w:rsidRPr="00BF30F1">
                        <w:rPr>
                          <w:sz w:val="18"/>
                        </w:rPr>
                        <w:t xml:space="preserve"> List&lt;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8"/>
                        </w:rPr>
                        <w:t xml:space="preserve">&gt;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listeJeux</w:t>
                      </w:r>
                      <w:proofErr w:type="spellEnd"/>
                      <w:r w:rsidRPr="00BF30F1">
                        <w:rPr>
                          <w:sz w:val="18"/>
                        </w:rPr>
                        <w:t xml:space="preserve"> =new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ArrayList</w:t>
                      </w:r>
                      <w:proofErr w:type="spellEnd"/>
                      <w:r w:rsidRPr="00BF30F1">
                        <w:rPr>
                          <w:sz w:val="18"/>
                        </w:rPr>
                        <w:t xml:space="preserve"> &lt;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8"/>
                        </w:rPr>
                        <w:t>&gt;();</w:t>
                      </w:r>
                    </w:p>
                    <w:p w14:paraId="4FE1A26C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ab/>
                        <w:t xml:space="preserve">public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LJeux</w:t>
                      </w:r>
                      <w:proofErr w:type="spellEnd"/>
                      <w:r w:rsidRPr="00BF30F1">
                        <w:rPr>
                          <w:sz w:val="18"/>
                        </w:rPr>
                        <w:t xml:space="preserve"> () {</w:t>
                      </w:r>
                      <w:r w:rsidRPr="00BF30F1">
                        <w:rPr>
                          <w:sz w:val="18"/>
                        </w:rPr>
                        <w:tab/>
                      </w:r>
                      <w:r w:rsidRPr="00BF30F1">
                        <w:rPr>
                          <w:sz w:val="18"/>
                        </w:rPr>
                        <w:tab/>
                      </w:r>
                    </w:p>
                    <w:p w14:paraId="1E20E5EC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>//</w:t>
                      </w:r>
                      <w:r w:rsidRPr="00BF30F1">
                        <w:rPr>
                          <w:sz w:val="18"/>
                        </w:rPr>
                        <w:tab/>
                      </w:r>
                      <w:r w:rsidRPr="00BF30F1">
                        <w:rPr>
                          <w:sz w:val="18"/>
                        </w:rPr>
                        <w:tab/>
                      </w:r>
                      <w:proofErr w:type="spellStart"/>
                      <w:r w:rsidRPr="00BF30F1">
                        <w:rPr>
                          <w:sz w:val="18"/>
                        </w:rPr>
                        <w:t>listeJeux.add</w:t>
                      </w:r>
                      <w:proofErr w:type="spellEnd"/>
                      <w:r w:rsidRPr="00BF30F1">
                        <w:rPr>
                          <w:sz w:val="18"/>
                        </w:rPr>
                        <w:t xml:space="preserve">(new </w:t>
                      </w:r>
                      <w:proofErr w:type="spellStart"/>
                      <w:r w:rsidRPr="00BF30F1">
                        <w:rPr>
                          <w:sz w:val="18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8"/>
                        </w:rPr>
                        <w:t>());</w:t>
                      </w:r>
                    </w:p>
                    <w:p w14:paraId="6F215CA8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</w:p>
                    <w:p w14:paraId="6DEC95A2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ab/>
                        <w:t>}</w:t>
                      </w:r>
                    </w:p>
                    <w:p w14:paraId="28356AC1" w14:textId="77777777" w:rsidR="00BF30F1" w:rsidRPr="00BF30F1" w:rsidRDefault="00BF30F1" w:rsidP="00BF30F1">
                      <w:pPr>
                        <w:rPr>
                          <w:sz w:val="18"/>
                        </w:rPr>
                      </w:pPr>
                      <w:r w:rsidRPr="00BF30F1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0EE511" w14:textId="77777777" w:rsidR="00BF30F1" w:rsidRDefault="00BF30F1" w:rsidP="00BF30F1"/>
    <w:p w14:paraId="3B767D9D" w14:textId="77777777" w:rsidR="00BF30F1" w:rsidRDefault="00BF30F1" w:rsidP="00BF30F1"/>
    <w:p w14:paraId="4BBDD1F7" w14:textId="77777777" w:rsidR="00BF30F1" w:rsidRDefault="00BF30F1" w:rsidP="00BF30F1"/>
    <w:p w14:paraId="4C2CDA14" w14:textId="77777777" w:rsidR="00BF30F1" w:rsidRDefault="00BF30F1" w:rsidP="00BF30F1"/>
    <w:p w14:paraId="6FB719F0" w14:textId="77777777" w:rsidR="00BF30F1" w:rsidRDefault="00BF30F1" w:rsidP="00BF30F1"/>
    <w:p w14:paraId="5E6B02DF" w14:textId="77777777" w:rsidR="00BF30F1" w:rsidRDefault="00BF30F1" w:rsidP="00BF30F1"/>
    <w:p w14:paraId="4A5A1A6D" w14:textId="77777777" w:rsidR="00BF30F1" w:rsidRDefault="00BF30F1" w:rsidP="00BF30F1"/>
    <w:p w14:paraId="7DB49346" w14:textId="77777777" w:rsidR="00BF30F1" w:rsidRDefault="00BF30F1" w:rsidP="00BF30F1"/>
    <w:p w14:paraId="1382CFCE" w14:textId="77777777" w:rsidR="00BF30F1" w:rsidRDefault="00BF30F1" w:rsidP="00BF30F1"/>
    <w:p w14:paraId="1C6AD08E" w14:textId="77777777" w:rsidR="00BF30F1" w:rsidRDefault="00BF30F1" w:rsidP="00BF30F1"/>
    <w:p w14:paraId="48CF8C56" w14:textId="77777777" w:rsidR="00BF30F1" w:rsidRDefault="00BF30F1" w:rsidP="00BF30F1"/>
    <w:p w14:paraId="5D479449" w14:textId="77777777" w:rsidR="00BF30F1" w:rsidRDefault="00BF30F1" w:rsidP="00BF30F1"/>
    <w:p w14:paraId="1E109494" w14:textId="77777777" w:rsidR="00BF30F1" w:rsidRDefault="00BF30F1" w:rsidP="00BF30F1"/>
    <w:p w14:paraId="7D20C65B" w14:textId="77777777" w:rsidR="00BF30F1" w:rsidRDefault="00BF30F1" w:rsidP="00BF30F1"/>
    <w:p w14:paraId="6D669408" w14:textId="77777777" w:rsidR="00BF30F1" w:rsidRDefault="00BF30F1" w:rsidP="00BF30F1"/>
    <w:p w14:paraId="1349E43B" w14:textId="77777777" w:rsidR="00BF30F1" w:rsidRDefault="00BF30F1" w:rsidP="00BF30F1"/>
    <w:p w14:paraId="14C55F83" w14:textId="77777777" w:rsidR="00BF30F1" w:rsidRDefault="00BF30F1" w:rsidP="00BF30F1"/>
    <w:p w14:paraId="72EDE147" w14:textId="77777777" w:rsidR="00BF30F1" w:rsidRDefault="00BF30F1" w:rsidP="00BF30F1"/>
    <w:p w14:paraId="2AE865F1" w14:textId="77777777" w:rsidR="00BF30F1" w:rsidRDefault="00BF30F1" w:rsidP="00BF30F1"/>
    <w:p w14:paraId="309B9FD9" w14:textId="77777777" w:rsidR="00BF30F1" w:rsidRDefault="00BF30F1" w:rsidP="00BF30F1"/>
    <w:p w14:paraId="5D5024BE" w14:textId="77777777" w:rsidR="00BF30F1" w:rsidRDefault="00BF30F1" w:rsidP="00BF30F1"/>
    <w:p w14:paraId="212C08F6" w14:textId="6ED2DACC" w:rsidR="00BF30F1" w:rsidRDefault="00BF30F1" w:rsidP="00202E1D"/>
    <w:p w14:paraId="2A20C92F" w14:textId="46D2DA54" w:rsidR="00BF30F1" w:rsidRDefault="00BF30F1" w:rsidP="00202E1D"/>
    <w:p w14:paraId="220EA295" w14:textId="267FEE58" w:rsidR="00BF30F1" w:rsidRDefault="00BF30F1" w:rsidP="00202E1D"/>
    <w:p w14:paraId="14E772FF" w14:textId="77777777" w:rsidR="00BF30F1" w:rsidRDefault="00BF30F1" w:rsidP="00202E1D"/>
    <w:p w14:paraId="56388536" w14:textId="1C0B2142" w:rsidR="00202E1D" w:rsidRPr="00202E1D" w:rsidRDefault="00202E1D" w:rsidP="00202E1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6951B8" wp14:editId="3781E462">
                <wp:simplePos x="0" y="0"/>
                <wp:positionH relativeFrom="margin">
                  <wp:align>right</wp:align>
                </wp:positionH>
                <wp:positionV relativeFrom="paragraph">
                  <wp:posOffset>273721</wp:posOffset>
                </wp:positionV>
                <wp:extent cx="5658928" cy="3735238"/>
                <wp:effectExtent l="0" t="0" r="18415" b="1778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928" cy="3735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B7D0A" w14:textId="567B5DAC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>*@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author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TRAN Léo, DIEYE Papa Amadou</w:t>
                            </w:r>
                          </w:p>
                          <w:p w14:paraId="2728B6DC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* @version 1.0</w:t>
                            </w:r>
                          </w:p>
                          <w:p w14:paraId="5FFBE1AC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5D0D75D3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package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assemblageJeux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F175C49" w14:textId="1240AEB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>/*@brief Classe abstraite des Assembler1_1 et Assembler1_2 */</w:t>
                            </w:r>
                          </w:p>
                          <w:p w14:paraId="1E3C5887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abstract class Assembler1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implements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C1CFE20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jeu</w:t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  <w:p w14:paraId="759507DB" w14:textId="55C57C5B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jeu</w:t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715B5411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Assembler1 (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jeu1,IJeux jeu2) {</w:t>
                            </w:r>
                          </w:p>
                          <w:p w14:paraId="57B50596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this.jeu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>1= jeu1;</w:t>
                            </w:r>
                          </w:p>
                          <w:p w14:paraId="56A43D9B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this.jeu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>2= jeu2;</w:t>
                            </w:r>
                          </w:p>
                          <w:p w14:paraId="180F6F85" w14:textId="7933E65F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62D6674" w14:textId="23360847" w:rsidR="00E57413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6951B8" id="Zone de texte 31" o:spid="_x0000_s1031" type="#_x0000_t202" style="position:absolute;margin-left:394.4pt;margin-top:21.55pt;width:445.6pt;height:294.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" fillcolor="white [3201]" strokeweight=".5pt">
                <v:textbox>
                  <w:txbxContent>
                    <w:p w14:paraId="2AEB7D0A" w14:textId="567B5DAC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</w:t>
                      </w:r>
                      <w:r w:rsidRPr="00BF30F1">
                        <w:rPr>
                          <w:sz w:val="16"/>
                          <w:szCs w:val="16"/>
                        </w:rPr>
                        <w:t>*@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author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TRAN Léo, DIEYE Papa Amadou</w:t>
                      </w:r>
                    </w:p>
                    <w:p w14:paraId="2728B6DC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 * @version 1.0</w:t>
                      </w:r>
                    </w:p>
                    <w:p w14:paraId="5FFBE1AC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5D0D75D3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package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assemblageJeux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F175C49" w14:textId="1240AEB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>/*@brief Classe abstraite des Assembler1_1 et Assembler1_2 */</w:t>
                      </w:r>
                    </w:p>
                    <w:p w14:paraId="1E3C5887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public abstract class Assembler1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implements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C1CFE20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jeu1;</w:t>
                      </w:r>
                    </w:p>
                    <w:p w14:paraId="759507DB" w14:textId="55C57C5B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jeu2;</w:t>
                      </w:r>
                    </w:p>
                    <w:p w14:paraId="715B5411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>public Assembler1 (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jeu1,IJeux jeu2) {</w:t>
                      </w:r>
                    </w:p>
                    <w:p w14:paraId="57B50596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this.jeu1= jeu1;</w:t>
                      </w:r>
                    </w:p>
                    <w:p w14:paraId="56A43D9B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this.jeu2= jeu2;</w:t>
                      </w:r>
                    </w:p>
                    <w:p w14:paraId="180F6F85" w14:textId="7933E65F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62D6674" w14:textId="23360847" w:rsidR="00E57413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0F1">
        <w:t>Assembler</w:t>
      </w:r>
      <w:r w:rsidR="00BF30F1" w:rsidRPr="00BF30F1">
        <w:rPr>
          <w:sz w:val="28"/>
        </w:rPr>
        <w:t>1</w:t>
      </w:r>
      <w:r w:rsidR="00BF30F1">
        <w:t>.java</w:t>
      </w:r>
    </w:p>
    <w:p w14:paraId="508C394A" w14:textId="1B471764" w:rsidR="00160AD6" w:rsidRDefault="00160AD6"/>
    <w:p w14:paraId="2E7EB529" w14:textId="77777777" w:rsidR="00160AD6" w:rsidRDefault="00160AD6"/>
    <w:p w14:paraId="4DF8A13D" w14:textId="77777777" w:rsidR="00160AD6" w:rsidRDefault="00160AD6"/>
    <w:p w14:paraId="564E759A" w14:textId="77777777" w:rsidR="00160AD6" w:rsidRDefault="00160AD6"/>
    <w:p w14:paraId="1B0289FC" w14:textId="77777777" w:rsidR="00160AD6" w:rsidRDefault="00160AD6"/>
    <w:p w14:paraId="4B7457BF" w14:textId="77777777" w:rsidR="00160AD6" w:rsidRDefault="00160AD6"/>
    <w:p w14:paraId="49571400" w14:textId="77777777" w:rsidR="00160AD6" w:rsidRDefault="00160AD6"/>
    <w:p w14:paraId="2CA72722" w14:textId="77777777" w:rsidR="00160AD6" w:rsidRDefault="00160AD6"/>
    <w:p w14:paraId="239502BE" w14:textId="77777777" w:rsidR="00160AD6" w:rsidRDefault="00160AD6"/>
    <w:p w14:paraId="26970020" w14:textId="77777777" w:rsidR="00160AD6" w:rsidRDefault="00160AD6"/>
    <w:p w14:paraId="09ECA1F2" w14:textId="77777777" w:rsidR="00160AD6" w:rsidRDefault="00160AD6"/>
    <w:p w14:paraId="560D7DFB" w14:textId="77777777" w:rsidR="00160AD6" w:rsidRDefault="00160AD6"/>
    <w:p w14:paraId="5EA6E172" w14:textId="77777777" w:rsidR="00160AD6" w:rsidRDefault="00160AD6"/>
    <w:p w14:paraId="4323B565" w14:textId="77777777" w:rsidR="00160AD6" w:rsidRDefault="00160AD6"/>
    <w:p w14:paraId="4BF2BB82" w14:textId="77777777" w:rsidR="00160AD6" w:rsidRDefault="00160AD6"/>
    <w:p w14:paraId="3A103F92" w14:textId="77777777" w:rsidR="00160AD6" w:rsidRDefault="00160AD6"/>
    <w:p w14:paraId="1C63999C" w14:textId="77777777" w:rsidR="00160AD6" w:rsidRDefault="00160AD6"/>
    <w:p w14:paraId="3408B9C8" w14:textId="77777777" w:rsidR="00160AD6" w:rsidRDefault="00160AD6"/>
    <w:p w14:paraId="4DCC0BC4" w14:textId="77777777" w:rsidR="00160AD6" w:rsidRDefault="00160AD6"/>
    <w:p w14:paraId="27EC3D70" w14:textId="77777777" w:rsidR="00160AD6" w:rsidRDefault="00160AD6"/>
    <w:p w14:paraId="587A2292" w14:textId="3D88FB38" w:rsidR="00032DAD" w:rsidRDefault="00032DAD" w:rsidP="00032DAD"/>
    <w:p w14:paraId="4B1A6670" w14:textId="4ED8C163" w:rsidR="00BF30F1" w:rsidRDefault="00BF30F1" w:rsidP="00032DAD"/>
    <w:p w14:paraId="6C7FBF9D" w14:textId="7BE6E344" w:rsidR="00BF30F1" w:rsidRDefault="00BF30F1" w:rsidP="00032DAD"/>
    <w:p w14:paraId="63A9A402" w14:textId="7E05C7C0" w:rsidR="00BF30F1" w:rsidRDefault="00BF30F1" w:rsidP="00032DAD"/>
    <w:p w14:paraId="3ECD0796" w14:textId="77777777" w:rsidR="00BF30F1" w:rsidRDefault="00BF30F1" w:rsidP="00032DAD"/>
    <w:p w14:paraId="2985DF4F" w14:textId="77777777" w:rsidR="00BF30F1" w:rsidRDefault="00BF30F1" w:rsidP="00032DAD"/>
    <w:p w14:paraId="4D0609B9" w14:textId="26719C19" w:rsidR="00032DAD" w:rsidRDefault="00032DAD" w:rsidP="00032DA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D1B51" wp14:editId="379B68B4">
                <wp:simplePos x="0" y="0"/>
                <wp:positionH relativeFrom="margin">
                  <wp:align>right</wp:align>
                </wp:positionH>
                <wp:positionV relativeFrom="paragraph">
                  <wp:posOffset>248441</wp:posOffset>
                </wp:positionV>
                <wp:extent cx="5719313" cy="8617788"/>
                <wp:effectExtent l="0" t="0" r="15240" b="1206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9313" cy="8617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15182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>/*@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author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TRAN Léo, DIEYE Papa Amadou</w:t>
                            </w:r>
                          </w:p>
                          <w:p w14:paraId="0010E19D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* @version 1.0</w:t>
                            </w:r>
                          </w:p>
                          <w:p w14:paraId="1A377EFE" w14:textId="77777777" w:rsid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3BBE9D31" w14:textId="4B6C70FD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package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assemblageJeux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744EC63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>/*@brief Assemble les deux jeux en paramètre pour créer un nouveau jeu où il faut gagner les deux jeux pour gagner le nouveau jeu</w:t>
                            </w:r>
                          </w:p>
                          <w:p w14:paraId="6A2D6A74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6B59D1D5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class Assembler1_1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Assembler1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implements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FD3D595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B5A30D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Assembler1_1(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jeu1,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jeu2) {</w:t>
                            </w:r>
                          </w:p>
                          <w:p w14:paraId="4F3CEF2E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super(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>jeu1, jeu2);</w:t>
                            </w:r>
                          </w:p>
                          <w:p w14:paraId="6FB0A029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5FD26AD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C19656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@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Override</w:t>
                            </w:r>
                            <w:proofErr w:type="spellEnd"/>
                          </w:p>
                          <w:p w14:paraId="0CB132C5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jouer(String[]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4F554A9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try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52BD877F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>(jeu1.jouer(args)&amp;&amp;jeu2.jouer(args))</w:t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4C040481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2D9BE2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("Bravo"</w:t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DC210D4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90C8C26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6986A9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8600125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("Dommage"</w:t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618DD1C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false;</w:t>
                            </w:r>
                          </w:p>
                          <w:p w14:paraId="52E7279B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8E73423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8C7D97D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catch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(Exception e) {</w:t>
                            </w:r>
                          </w:p>
                          <w:p w14:paraId="1B87198A" w14:textId="116A3FCD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8EB7B7B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CECE7EF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78ABC40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6A1C41" w14:textId="0064C9FB" w:rsidR="00E57413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9D1B51" id="Zone de texte 33" o:spid="_x0000_s1032" type="#_x0000_t202" style="position:absolute;margin-left:399.15pt;margin-top:19.55pt;width:450.35pt;height:678.5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" fillcolor="white [3201]" strokeweight=".5pt">
                <v:textbox>
                  <w:txbxContent>
                    <w:p w14:paraId="75315182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>/*@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author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TRAN Léo, DIEYE Papa Amadou</w:t>
                      </w:r>
                    </w:p>
                    <w:p w14:paraId="0010E19D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 * @version 1.0</w:t>
                      </w:r>
                    </w:p>
                    <w:p w14:paraId="1A377EFE" w14:textId="77777777" w:rsid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3BBE9D31" w14:textId="4B6C70FD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package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assemblageJeux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744EC63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>/*@brief Assemble les deux jeux en paramètre pour créer un nouveau jeu où il faut gagner les deux jeux pour gagner le nouveau jeu</w:t>
                      </w:r>
                    </w:p>
                    <w:p w14:paraId="6A2D6A74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6B59D1D5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public class Assembler1_1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extends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Assembler1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implements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FD3D595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B5A30D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>public Assembler1_1(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jeu1,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jeu2) {</w:t>
                      </w:r>
                    </w:p>
                    <w:p w14:paraId="4F3CEF2E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super(jeu1, jeu2);</w:t>
                      </w:r>
                    </w:p>
                    <w:p w14:paraId="6FB0A029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5FD26AD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BC19656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>@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Override</w:t>
                      </w:r>
                      <w:proofErr w:type="spellEnd"/>
                    </w:p>
                    <w:p w14:paraId="0CB132C5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 xml:space="preserve">public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jouer(String[] args) {</w:t>
                      </w:r>
                    </w:p>
                    <w:p w14:paraId="04F554A9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try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2BD877F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if(jeu1.jouer(args)&amp;&amp;jeu2.jouer(args))</w:t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{</w:t>
                      </w:r>
                    </w:p>
                    <w:p w14:paraId="4C040481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12D9BE2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("Bravo");</w:t>
                      </w:r>
                    </w:p>
                    <w:p w14:paraId="5DC210D4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90C8C26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6986A9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8600125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("Dommage");</w:t>
                      </w:r>
                    </w:p>
                    <w:p w14:paraId="1618DD1C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return false;</w:t>
                      </w:r>
                    </w:p>
                    <w:p w14:paraId="52E7279B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8E73423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8C7D97D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catch (Exception e) {</w:t>
                      </w:r>
                    </w:p>
                    <w:p w14:paraId="1B87198A" w14:textId="116A3FCD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8EB7B7B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CECE7EF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78ABC40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6A1C41" w14:textId="0064C9FB" w:rsidR="00E57413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0F1">
        <w:t>Assembler</w:t>
      </w:r>
      <w:r w:rsidR="00BF30F1" w:rsidRPr="00BF30F1">
        <w:rPr>
          <w:sz w:val="28"/>
        </w:rPr>
        <w:t>1_1</w:t>
      </w:r>
      <w:r w:rsidR="00BF30F1">
        <w:t>.java</w:t>
      </w:r>
    </w:p>
    <w:p w14:paraId="6755BB83" w14:textId="32DD1E95" w:rsidR="00032DAD" w:rsidRDefault="00032DAD" w:rsidP="00032DAD"/>
    <w:p w14:paraId="45DDD735" w14:textId="4EA93CCB" w:rsidR="00032DAD" w:rsidRDefault="00032DAD" w:rsidP="00032DAD"/>
    <w:p w14:paraId="13023FE5" w14:textId="0BC87C60" w:rsidR="00032DAD" w:rsidRDefault="00032DAD" w:rsidP="00032DAD"/>
    <w:p w14:paraId="0D5B4E50" w14:textId="13FD86A4" w:rsidR="00032DAD" w:rsidRDefault="00032DAD" w:rsidP="00032DAD"/>
    <w:p w14:paraId="344070A7" w14:textId="6DC5BAE1" w:rsidR="00032DAD" w:rsidRDefault="00032DAD" w:rsidP="00032DAD"/>
    <w:p w14:paraId="3CB05ED7" w14:textId="36B67ABC" w:rsidR="00032DAD" w:rsidRDefault="00032DAD" w:rsidP="00032DAD"/>
    <w:p w14:paraId="118F3C57" w14:textId="3F0A985E" w:rsidR="00032DAD" w:rsidRDefault="00032DAD" w:rsidP="00032DAD"/>
    <w:p w14:paraId="148421EC" w14:textId="2C16110F" w:rsidR="00032DAD" w:rsidRDefault="00032DAD" w:rsidP="00032DAD"/>
    <w:p w14:paraId="65993A5F" w14:textId="42614B1E" w:rsidR="00032DAD" w:rsidRDefault="00032DAD" w:rsidP="00032DAD"/>
    <w:p w14:paraId="298B9A5D" w14:textId="6BAD9ACE" w:rsidR="00032DAD" w:rsidRDefault="00032DAD" w:rsidP="00032DAD"/>
    <w:p w14:paraId="7E18B370" w14:textId="14A8D164" w:rsidR="00032DAD" w:rsidRDefault="00032DAD" w:rsidP="00032DAD"/>
    <w:p w14:paraId="2B75ACFD" w14:textId="5C7A4092" w:rsidR="00032DAD" w:rsidRDefault="00032DAD" w:rsidP="00032DAD"/>
    <w:p w14:paraId="590C1900" w14:textId="4027E76C" w:rsidR="00032DAD" w:rsidRDefault="00032DAD" w:rsidP="00032DAD"/>
    <w:p w14:paraId="55E5EC94" w14:textId="70B1DB81" w:rsidR="00032DAD" w:rsidRDefault="00032DAD" w:rsidP="00032DAD"/>
    <w:p w14:paraId="723ED9B9" w14:textId="703383C4" w:rsidR="00032DAD" w:rsidRDefault="00032DAD" w:rsidP="00032DAD"/>
    <w:p w14:paraId="0352F642" w14:textId="20BE05CA" w:rsidR="00032DAD" w:rsidRDefault="00032DAD" w:rsidP="00032DAD"/>
    <w:p w14:paraId="34F0D89F" w14:textId="16B32C1F" w:rsidR="00032DAD" w:rsidRDefault="00032DAD" w:rsidP="00032DAD"/>
    <w:p w14:paraId="72B06B5D" w14:textId="7513C146" w:rsidR="00032DAD" w:rsidRDefault="00032DAD" w:rsidP="00032DAD"/>
    <w:p w14:paraId="11EA8940" w14:textId="6DA02899" w:rsidR="00032DAD" w:rsidRDefault="00032DAD" w:rsidP="00032DAD"/>
    <w:p w14:paraId="3442794F" w14:textId="77777777" w:rsidR="00032DAD" w:rsidRPr="00202E1D" w:rsidRDefault="00032DAD" w:rsidP="00032DAD"/>
    <w:p w14:paraId="71949433" w14:textId="77777777" w:rsidR="00032DAD" w:rsidRDefault="00032DAD" w:rsidP="00160AD6">
      <w:pPr>
        <w:pStyle w:val="Titre1"/>
      </w:pPr>
    </w:p>
    <w:p w14:paraId="4BB90D71" w14:textId="77777777" w:rsidR="00032DAD" w:rsidRDefault="00032DAD" w:rsidP="00160AD6">
      <w:pPr>
        <w:pStyle w:val="Titre1"/>
      </w:pPr>
    </w:p>
    <w:p w14:paraId="295DB96E" w14:textId="77777777" w:rsidR="00032DAD" w:rsidRDefault="00032DAD" w:rsidP="00160AD6">
      <w:pPr>
        <w:pStyle w:val="Titre1"/>
      </w:pPr>
    </w:p>
    <w:p w14:paraId="7EDC9756" w14:textId="07B4630E" w:rsidR="00032DAD" w:rsidRDefault="00032DAD" w:rsidP="00160AD6">
      <w:pPr>
        <w:pStyle w:val="Titre1"/>
      </w:pPr>
    </w:p>
    <w:p w14:paraId="2E48BD32" w14:textId="378EE7FA" w:rsidR="00262473" w:rsidRDefault="00262473" w:rsidP="00262473"/>
    <w:p w14:paraId="0066403C" w14:textId="6DBAEC2D" w:rsidR="00262473" w:rsidRDefault="00262473" w:rsidP="00262473"/>
    <w:p w14:paraId="0A12D62F" w14:textId="2239BDCA" w:rsidR="00BF30F1" w:rsidRDefault="0061185C" w:rsidP="00BF30F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90E313" wp14:editId="01ECA9C3">
                <wp:simplePos x="0" y="0"/>
                <wp:positionH relativeFrom="margin">
                  <wp:align>right</wp:align>
                </wp:positionH>
                <wp:positionV relativeFrom="paragraph">
                  <wp:posOffset>248440</wp:posOffset>
                </wp:positionV>
                <wp:extent cx="5598543" cy="8384875"/>
                <wp:effectExtent l="0" t="0" r="21590" b="1651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543" cy="838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65122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>/*@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author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TRAN Léo, DIEYE Papa Amadou</w:t>
                            </w:r>
                          </w:p>
                          <w:p w14:paraId="1C433562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* @version 1.0</w:t>
                            </w:r>
                          </w:p>
                          <w:p w14:paraId="5963B4A3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6115A85B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package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assemblageJeux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6E88E6B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>/*@brief Assemble les deux jeux en paramètre pour créer un nouveau jeu où il faut gagner un des deux jeux pour gagner le nouveau jeu</w:t>
                            </w:r>
                          </w:p>
                          <w:p w14:paraId="72AC4CCD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570B3B93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class Assembler1_2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Assembler1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implements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4F94DD7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B2C3055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Assembler1_2 (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jeu1,IJeux jeu2) {</w:t>
                            </w:r>
                          </w:p>
                          <w:p w14:paraId="7947170D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super(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>jeu1, jeu2);</w:t>
                            </w:r>
                          </w:p>
                          <w:p w14:paraId="374C3653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1CCD783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A746966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@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Override</w:t>
                            </w:r>
                            <w:proofErr w:type="spellEnd"/>
                          </w:p>
                          <w:p w14:paraId="4EFC395C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jouer(String[]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D315DF5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try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29EE4A2F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>(jeu1.jouer(args))</w:t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5A0C02C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2F91C51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if(jeu2.jouer(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)) {</w:t>
                            </w:r>
                          </w:p>
                          <w:p w14:paraId="59C04271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("Bravo"</w:t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FC1BBFF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6560267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CA6D7F3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7B75767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("Dommage"</w:t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FA0C0E3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false;</w:t>
                            </w:r>
                          </w:p>
                          <w:p w14:paraId="0514C6B2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9174274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C5D20EC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catch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(Exception e) {</w:t>
                            </w:r>
                          </w:p>
                          <w:p w14:paraId="7BC4F431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BF30F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DD902AC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9485887" w14:textId="77777777" w:rsidR="00BF30F1" w:rsidRPr="00BF30F1" w:rsidRDefault="00BF30F1" w:rsidP="00BF3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A8C533E" w14:textId="0778F6EF" w:rsidR="00E57413" w:rsidRDefault="00BF30F1" w:rsidP="00BF30F1">
                            <w:r w:rsidRPr="00BF30F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Pr="00BF30F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90E313" id="Zone de texte 34" o:spid="_x0000_s1033" type="#_x0000_t202" style="position:absolute;margin-left:389.65pt;margin-top:19.55pt;width:440.85pt;height:660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" fillcolor="white [3201]" strokeweight=".5pt">
                <v:textbox>
                  <w:txbxContent>
                    <w:p w14:paraId="1C665122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>/*@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author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TRAN Léo, DIEYE Papa Amadou</w:t>
                      </w:r>
                    </w:p>
                    <w:p w14:paraId="1C433562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 * @version 1.0</w:t>
                      </w:r>
                    </w:p>
                    <w:p w14:paraId="5963B4A3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6115A85B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package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assemblageJeux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6E88E6B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>/*@brief Assemble les deux jeux en paramètre pour créer un nouveau jeu où il faut gagner un des deux jeux pour gagner le nouveau jeu</w:t>
                      </w:r>
                    </w:p>
                    <w:p w14:paraId="72AC4CCD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570B3B93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 xml:space="preserve">public class Assembler1_2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extends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Assembler1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implements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64F94DD7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B2C3055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>public Assembler1_2 (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jeu1,IJeux jeu2) {</w:t>
                      </w:r>
                    </w:p>
                    <w:p w14:paraId="7947170D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super(jeu1, jeu2);</w:t>
                      </w:r>
                    </w:p>
                    <w:p w14:paraId="374C3653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1CCD783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A746966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>@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Override</w:t>
                      </w:r>
                      <w:proofErr w:type="spellEnd"/>
                    </w:p>
                    <w:p w14:paraId="4EFC395C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 xml:space="preserve">public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jouer(String[] args) {</w:t>
                      </w:r>
                    </w:p>
                    <w:p w14:paraId="3D315DF5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try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29EE4A2F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if(jeu1.jouer(args))</w:t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5A0C02C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2F91C51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if(jeu2.jouer(args)) {</w:t>
                      </w:r>
                    </w:p>
                    <w:p w14:paraId="59C04271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("Bravo");</w:t>
                      </w:r>
                    </w:p>
                    <w:p w14:paraId="3FC1BBFF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6560267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CA6D7F3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7B75767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("Dommage");</w:t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FA0C0E3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return false;</w:t>
                      </w:r>
                    </w:p>
                    <w:p w14:paraId="0514C6B2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9174274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C5D20EC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catch (Exception e) {</w:t>
                      </w:r>
                    </w:p>
                    <w:p w14:paraId="7BC4F431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spellStart"/>
                      <w:r w:rsidRPr="00BF30F1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BF30F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DD902AC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9485887" w14:textId="77777777" w:rsidR="00BF30F1" w:rsidRPr="00BF30F1" w:rsidRDefault="00BF30F1" w:rsidP="00BF30F1">
                      <w:pPr>
                        <w:rPr>
                          <w:sz w:val="16"/>
                          <w:szCs w:val="16"/>
                        </w:rPr>
                      </w:pPr>
                      <w:r w:rsidRPr="00BF30F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A8C533E" w14:textId="0778F6EF" w:rsidR="00E57413" w:rsidRDefault="00BF30F1" w:rsidP="00BF30F1">
                      <w:r w:rsidRPr="00BF30F1">
                        <w:rPr>
                          <w:sz w:val="16"/>
                          <w:szCs w:val="16"/>
                        </w:rPr>
                        <w:t>}</w:t>
                      </w:r>
                      <w:r w:rsidRPr="00BF30F1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0F1">
        <w:t>Assembler</w:t>
      </w:r>
      <w:r w:rsidR="00BF30F1" w:rsidRPr="00BF30F1">
        <w:rPr>
          <w:sz w:val="28"/>
        </w:rPr>
        <w:t>1_</w:t>
      </w:r>
      <w:r w:rsidR="00BF30F1">
        <w:rPr>
          <w:sz w:val="28"/>
        </w:rPr>
        <w:t>2</w:t>
      </w:r>
      <w:r w:rsidR="00BF30F1">
        <w:t>.java</w:t>
      </w:r>
    </w:p>
    <w:p w14:paraId="7EA217F7" w14:textId="63107985" w:rsidR="00262473" w:rsidRDefault="00262473" w:rsidP="00262473"/>
    <w:p w14:paraId="29045478" w14:textId="77777777" w:rsidR="00262473" w:rsidRDefault="00262473" w:rsidP="00262473"/>
    <w:p w14:paraId="4DE73B59" w14:textId="3ADCA8C3" w:rsidR="00262473" w:rsidRDefault="00262473" w:rsidP="00262473"/>
    <w:p w14:paraId="3E431C1A" w14:textId="2F99F46D" w:rsidR="00262473" w:rsidRDefault="00262473" w:rsidP="00262473"/>
    <w:p w14:paraId="4042D16A" w14:textId="5E68A4D9" w:rsidR="00262473" w:rsidRDefault="00262473" w:rsidP="00262473"/>
    <w:p w14:paraId="6F8914C3" w14:textId="78EE674F" w:rsidR="00262473" w:rsidRDefault="00262473" w:rsidP="00262473"/>
    <w:p w14:paraId="6CFE463F" w14:textId="71D9C529" w:rsidR="00262473" w:rsidRDefault="00262473" w:rsidP="00262473"/>
    <w:p w14:paraId="4A6DB3D9" w14:textId="6D9972B5" w:rsidR="00262473" w:rsidRDefault="00262473" w:rsidP="00262473"/>
    <w:p w14:paraId="32D272A8" w14:textId="4E8555E5" w:rsidR="00262473" w:rsidRDefault="00262473" w:rsidP="00262473"/>
    <w:p w14:paraId="6C3D1B3D" w14:textId="7F4AE652" w:rsidR="00262473" w:rsidRDefault="00262473" w:rsidP="00262473"/>
    <w:p w14:paraId="7772DF08" w14:textId="0CE330DE" w:rsidR="00262473" w:rsidRDefault="00262473" w:rsidP="00262473"/>
    <w:p w14:paraId="02D66AFA" w14:textId="76D2A061" w:rsidR="00262473" w:rsidRDefault="00262473" w:rsidP="00262473"/>
    <w:p w14:paraId="095FA5DA" w14:textId="356A42EF" w:rsidR="00262473" w:rsidRDefault="00262473" w:rsidP="00262473"/>
    <w:p w14:paraId="4896A124" w14:textId="55B0C582" w:rsidR="00262473" w:rsidRDefault="00262473" w:rsidP="00262473"/>
    <w:p w14:paraId="7995E77C" w14:textId="06DE8965" w:rsidR="00262473" w:rsidRDefault="00262473" w:rsidP="00262473"/>
    <w:p w14:paraId="22499939" w14:textId="7C87D5A7" w:rsidR="00262473" w:rsidRDefault="00262473" w:rsidP="00262473"/>
    <w:p w14:paraId="021C5F7B" w14:textId="1587B63F" w:rsidR="00262473" w:rsidRDefault="00262473" w:rsidP="00262473"/>
    <w:p w14:paraId="12674A16" w14:textId="1F91E524" w:rsidR="00262473" w:rsidRDefault="00262473" w:rsidP="00262473"/>
    <w:p w14:paraId="3B1063EE" w14:textId="7ED670BB" w:rsidR="00262473" w:rsidRDefault="00262473" w:rsidP="00262473"/>
    <w:p w14:paraId="03AFBCE2" w14:textId="07EDE2D3" w:rsidR="00262473" w:rsidRDefault="00262473" w:rsidP="00262473"/>
    <w:p w14:paraId="4C237F62" w14:textId="08DABE6D" w:rsidR="00262473" w:rsidRDefault="00262473" w:rsidP="00262473"/>
    <w:p w14:paraId="4AC81DAF" w14:textId="7A27A45A" w:rsidR="00262473" w:rsidRDefault="00262473" w:rsidP="00262473"/>
    <w:p w14:paraId="5DD91278" w14:textId="6BA67682" w:rsidR="00262473" w:rsidRDefault="00262473" w:rsidP="00262473"/>
    <w:p w14:paraId="6C1D4F29" w14:textId="3B72D480" w:rsidR="00262473" w:rsidRDefault="00262473" w:rsidP="00262473"/>
    <w:p w14:paraId="02088687" w14:textId="77777777" w:rsidR="00BF30F1" w:rsidRDefault="00BF30F1" w:rsidP="00160AD6">
      <w:pPr>
        <w:pStyle w:val="Titre1"/>
      </w:pPr>
    </w:p>
    <w:p w14:paraId="1CDFF179" w14:textId="5EBA008A" w:rsidR="00C50D10" w:rsidRDefault="00BF30F1" w:rsidP="00BF30F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2B28A9" wp14:editId="726C3BC7">
                <wp:simplePos x="0" y="0"/>
                <wp:positionH relativeFrom="margin">
                  <wp:posOffset>-263105</wp:posOffset>
                </wp:positionH>
                <wp:positionV relativeFrom="paragraph">
                  <wp:posOffset>308227</wp:posOffset>
                </wp:positionV>
                <wp:extent cx="5572664" cy="8255479"/>
                <wp:effectExtent l="0" t="0" r="28575" b="1270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664" cy="8255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F4162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>/*@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author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TRAN Léo, DIEYE Papa Amadou</w:t>
                            </w:r>
                          </w:p>
                          <w:p w14:paraId="17EC0374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* @version 1.0</w:t>
                            </w:r>
                          </w:p>
                          <w:p w14:paraId="544D2B1E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*/</w:t>
                            </w:r>
                          </w:p>
                          <w:p w14:paraId="2F7BFDA8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package</w:t>
                            </w:r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assemblageJeux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42BEF51E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>/*@brief Créer un nouveau jeu avec le jeu en paramètre où il faut gagner le jeu en moins de n tentatives pour gagner le nouveau jeu</w:t>
                            </w:r>
                          </w:p>
                          <w:p w14:paraId="32CE46A2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*/</w:t>
                            </w:r>
                          </w:p>
                          <w:p w14:paraId="2E787A50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class Assembler2 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implements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5EF91126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jeu1;</w:t>
                            </w:r>
                          </w:p>
                          <w:p w14:paraId="1413C097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n;</w:t>
                            </w:r>
                          </w:p>
                          <w:p w14:paraId="54D015E7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4DE52FD6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Assembler2 (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jeu1, 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n) {</w:t>
                            </w:r>
                          </w:p>
                          <w:p w14:paraId="6C68F450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this.jeu</w:t>
                            </w:r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>1= jeu1;</w:t>
                            </w:r>
                          </w:p>
                          <w:p w14:paraId="4EB4C5EA" w14:textId="66F03F08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this.n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= n;</w:t>
                            </w:r>
                          </w:p>
                          <w:p w14:paraId="57CD41AE" w14:textId="757A1122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785D92F7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  <w:t>@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Override</w:t>
                            </w:r>
                            <w:proofErr w:type="spellEnd"/>
                          </w:p>
                          <w:p w14:paraId="38DBF701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boolean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jouer(String[] 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args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>) {</w:t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699FC324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try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310E3DDB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i=0;i&lt;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this.n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>;++i) {</w:t>
                            </w:r>
                          </w:p>
                          <w:p w14:paraId="0A67C51E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if</w:t>
                            </w:r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>(jeu1.jouer(args)) {</w:t>
                            </w:r>
                          </w:p>
                          <w:p w14:paraId="4A01B91C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>("Bravo"</w:t>
                            </w: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);</w:t>
                            </w:r>
                            <w:proofErr w:type="gramEnd"/>
                          </w:p>
                          <w:p w14:paraId="3F273D44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true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F66283A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6D2220B2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514D2E85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>("Dommage"</w:t>
                            </w: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);</w:t>
                            </w:r>
                            <w:proofErr w:type="gramEnd"/>
                          </w:p>
                          <w:p w14:paraId="18FE86DA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false;</w:t>
                            </w:r>
                          </w:p>
                          <w:p w14:paraId="77880733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38891D99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catch</w:t>
                            </w:r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(Exception e) {</w:t>
                            </w:r>
                          </w:p>
                          <w:p w14:paraId="7F4149F9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5"/>
                                <w:szCs w:val="15"/>
                              </w:rPr>
                              <w:t>true</w:t>
                            </w:r>
                            <w:proofErr w:type="spellEnd"/>
                            <w:r w:rsidRPr="00BF30F1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6BFDC08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0968DB14" w14:textId="77777777" w:rsidR="00BF30F1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29D778D9" w14:textId="16A93C46" w:rsidR="00E57413" w:rsidRPr="00BF30F1" w:rsidRDefault="00BF30F1" w:rsidP="00BF30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5"/>
                                <w:szCs w:val="15"/>
                              </w:rPr>
                              <w:t>}</w:t>
                            </w:r>
                            <w:r w:rsidRPr="00BF30F1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2B28A9" id="Zone de texte 35" o:spid="_x0000_s1034" type="#_x0000_t202" style="position:absolute;margin-left:-20.7pt;margin-top:24.25pt;width:438.8pt;height:650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" fillcolor="white [3201]" strokeweight=".5pt">
                <v:textbox>
                  <w:txbxContent>
                    <w:p w14:paraId="082F4162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>/*@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author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TRAN Léo, DIEYE Papa Amadou</w:t>
                      </w:r>
                    </w:p>
                    <w:p w14:paraId="17EC0374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 xml:space="preserve"> * @version 1.0</w:t>
                      </w:r>
                    </w:p>
                    <w:p w14:paraId="544D2B1E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 xml:space="preserve"> */</w:t>
                      </w:r>
                    </w:p>
                    <w:p w14:paraId="2F7BFDA8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 xml:space="preserve">package 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assemblageJeux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42BEF51E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>/*@brief Créer un nouveau jeu avec le jeu en paramètre où il faut gagner le jeu en moins de n tentatives pour gagner le nouveau jeu</w:t>
                      </w:r>
                    </w:p>
                    <w:p w14:paraId="32CE46A2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 xml:space="preserve"> */</w:t>
                      </w:r>
                    </w:p>
                    <w:p w14:paraId="2E787A50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 xml:space="preserve">public class Assembler2 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implements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5EF91126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private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jeu1;</w:t>
                      </w:r>
                    </w:p>
                    <w:p w14:paraId="1413C097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private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n;</w:t>
                      </w:r>
                    </w:p>
                    <w:p w14:paraId="54D015E7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4DE52FD6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  <w:t>public Assembler2 (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jeu1, 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n) {</w:t>
                      </w:r>
                    </w:p>
                    <w:p w14:paraId="6C68F450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  <w:t>this.jeu1= jeu1;</w:t>
                      </w:r>
                    </w:p>
                    <w:p w14:paraId="4EB4C5EA" w14:textId="66F03F08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this.n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= n;</w:t>
                      </w:r>
                    </w:p>
                    <w:p w14:paraId="57CD41AE" w14:textId="757A1122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785D92F7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  <w:t>@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Override</w:t>
                      </w:r>
                      <w:proofErr w:type="spellEnd"/>
                    </w:p>
                    <w:p w14:paraId="38DBF701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  <w:t xml:space="preserve">public 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boolean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jouer(String[] args) {</w:t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</w:p>
                    <w:p w14:paraId="699FC324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try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{</w:t>
                      </w:r>
                    </w:p>
                    <w:p w14:paraId="310E3DDB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  <w:t>for(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 xml:space="preserve"> i=0;i&lt;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this.n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>;++i) {</w:t>
                      </w:r>
                    </w:p>
                    <w:p w14:paraId="0A67C51E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  <w:t>if(jeu1.jouer(args)) {</w:t>
                      </w:r>
                    </w:p>
                    <w:p w14:paraId="4A01B91C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>("Bravo");</w:t>
                      </w:r>
                    </w:p>
                    <w:p w14:paraId="3F273D44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  <w:t xml:space="preserve">return 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true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5F66283A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6D2220B2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514D2E85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>("Dommage");</w:t>
                      </w:r>
                    </w:p>
                    <w:p w14:paraId="18FE86DA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  <w:t>return false;</w:t>
                      </w:r>
                    </w:p>
                    <w:p w14:paraId="77880733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38891D99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  <w:t>catch (Exception e) {</w:t>
                      </w:r>
                    </w:p>
                    <w:p w14:paraId="7F4149F9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  <w:t xml:space="preserve">return </w:t>
                      </w:r>
                      <w:proofErr w:type="spellStart"/>
                      <w:r w:rsidRPr="00BF30F1">
                        <w:rPr>
                          <w:sz w:val="15"/>
                          <w:szCs w:val="15"/>
                        </w:rPr>
                        <w:t>true</w:t>
                      </w:r>
                      <w:proofErr w:type="spellEnd"/>
                      <w:r w:rsidRPr="00BF30F1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06BFDC08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0968DB14" w14:textId="77777777" w:rsidR="00BF30F1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29D778D9" w14:textId="16A93C46" w:rsidR="00E57413" w:rsidRPr="00BF30F1" w:rsidRDefault="00BF30F1" w:rsidP="00BF30F1">
                      <w:pPr>
                        <w:rPr>
                          <w:sz w:val="15"/>
                          <w:szCs w:val="15"/>
                        </w:rPr>
                      </w:pPr>
                      <w:r w:rsidRPr="00BF30F1">
                        <w:rPr>
                          <w:sz w:val="15"/>
                          <w:szCs w:val="15"/>
                        </w:rPr>
                        <w:t>}</w:t>
                      </w:r>
                      <w:r w:rsidRPr="00BF30F1">
                        <w:rPr>
                          <w:sz w:val="15"/>
                          <w:szCs w:val="15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Assembler</w:t>
      </w:r>
      <w:r>
        <w:rPr>
          <w:sz w:val="28"/>
        </w:rPr>
        <w:t>2</w:t>
      </w:r>
      <w:r>
        <w:t>.java</w:t>
      </w:r>
    </w:p>
    <w:p w14:paraId="5BC68A6E" w14:textId="66C7D109" w:rsidR="00C50D10" w:rsidRDefault="00C50D10" w:rsidP="00160AD6">
      <w:pPr>
        <w:pStyle w:val="Titre1"/>
      </w:pPr>
    </w:p>
    <w:p w14:paraId="6AC80787" w14:textId="77777777" w:rsidR="00C50D10" w:rsidRDefault="00C50D10" w:rsidP="00160AD6">
      <w:pPr>
        <w:pStyle w:val="Titre1"/>
      </w:pPr>
    </w:p>
    <w:p w14:paraId="1E9F7931" w14:textId="5A25A6CF" w:rsidR="00C50D10" w:rsidRDefault="00C50D10" w:rsidP="00160AD6">
      <w:pPr>
        <w:pStyle w:val="Titre1"/>
      </w:pPr>
    </w:p>
    <w:p w14:paraId="79671725" w14:textId="77777777" w:rsidR="00C50D10" w:rsidRDefault="00C50D10" w:rsidP="00160AD6">
      <w:pPr>
        <w:pStyle w:val="Titre1"/>
      </w:pPr>
    </w:p>
    <w:p w14:paraId="44E6A25A" w14:textId="2E472DCC" w:rsidR="00C50D10" w:rsidRDefault="00C50D10" w:rsidP="00160AD6">
      <w:pPr>
        <w:pStyle w:val="Titre1"/>
      </w:pPr>
    </w:p>
    <w:p w14:paraId="18260BF5" w14:textId="77777777" w:rsidR="00C50D10" w:rsidRDefault="00C50D10" w:rsidP="00160AD6">
      <w:pPr>
        <w:pStyle w:val="Titre1"/>
      </w:pPr>
    </w:p>
    <w:p w14:paraId="149850AB" w14:textId="1FC848B8" w:rsidR="00C50D10" w:rsidRDefault="00C50D10" w:rsidP="00160AD6">
      <w:pPr>
        <w:pStyle w:val="Titre1"/>
      </w:pPr>
    </w:p>
    <w:p w14:paraId="75E38371" w14:textId="77777777" w:rsidR="00C50D10" w:rsidRDefault="00C50D10" w:rsidP="00160AD6">
      <w:pPr>
        <w:pStyle w:val="Titre1"/>
      </w:pPr>
    </w:p>
    <w:p w14:paraId="2A78C0FC" w14:textId="0D192975" w:rsidR="00C50D10" w:rsidRDefault="00C50D10" w:rsidP="00160AD6">
      <w:pPr>
        <w:pStyle w:val="Titre1"/>
      </w:pPr>
    </w:p>
    <w:p w14:paraId="39A14715" w14:textId="77777777" w:rsidR="00C50D10" w:rsidRDefault="00C50D10" w:rsidP="00160AD6">
      <w:pPr>
        <w:pStyle w:val="Titre1"/>
      </w:pPr>
    </w:p>
    <w:p w14:paraId="1B10610B" w14:textId="7B0FCE5F" w:rsidR="00C50D10" w:rsidRDefault="00C50D10" w:rsidP="00160AD6">
      <w:pPr>
        <w:pStyle w:val="Titre1"/>
      </w:pPr>
    </w:p>
    <w:p w14:paraId="4801663F" w14:textId="77777777" w:rsidR="00C50D10" w:rsidRDefault="00C50D10" w:rsidP="00160AD6">
      <w:pPr>
        <w:pStyle w:val="Titre1"/>
      </w:pPr>
    </w:p>
    <w:p w14:paraId="6FB845CE" w14:textId="674E73C0" w:rsidR="00C50D10" w:rsidRDefault="00C50D10" w:rsidP="00160AD6">
      <w:pPr>
        <w:pStyle w:val="Titre1"/>
      </w:pPr>
    </w:p>
    <w:p w14:paraId="6A2175F4" w14:textId="2F8BA624" w:rsidR="00032DAD" w:rsidRDefault="00032DAD" w:rsidP="00160AD6">
      <w:pPr>
        <w:pStyle w:val="Titre1"/>
      </w:pPr>
    </w:p>
    <w:p w14:paraId="2731FFCD" w14:textId="1F804493" w:rsidR="00032DAD" w:rsidRDefault="00032DAD" w:rsidP="00160AD6">
      <w:pPr>
        <w:pStyle w:val="Titre1"/>
      </w:pPr>
    </w:p>
    <w:p w14:paraId="16D39026" w14:textId="4D4DC5FD" w:rsidR="0020138B" w:rsidRDefault="0020138B" w:rsidP="0020138B"/>
    <w:p w14:paraId="3BB15FFD" w14:textId="1EBC4806" w:rsidR="0020138B" w:rsidRDefault="0020138B" w:rsidP="0020138B"/>
    <w:p w14:paraId="3823E339" w14:textId="53D0E1C4" w:rsidR="0020138B" w:rsidRDefault="0020138B" w:rsidP="0020138B"/>
    <w:p w14:paraId="0F71F0CD" w14:textId="212F9EB9" w:rsidR="0020138B" w:rsidRDefault="0020138B" w:rsidP="0020138B"/>
    <w:p w14:paraId="3AE8E62A" w14:textId="13D2B3A0" w:rsidR="0020138B" w:rsidRDefault="0020138B" w:rsidP="0020138B"/>
    <w:p w14:paraId="1541B6DA" w14:textId="151085BE" w:rsidR="0020138B" w:rsidRDefault="0020138B" w:rsidP="0020138B"/>
    <w:p w14:paraId="35E77482" w14:textId="0B6D78B2" w:rsidR="0020138B" w:rsidRDefault="0020138B" w:rsidP="0020138B"/>
    <w:p w14:paraId="01BBF380" w14:textId="227916C5" w:rsidR="0020138B" w:rsidRDefault="0020138B" w:rsidP="0020138B"/>
    <w:p w14:paraId="2B46C7E1" w14:textId="1CBD44EC" w:rsidR="0020138B" w:rsidRDefault="0020138B" w:rsidP="0020138B"/>
    <w:p w14:paraId="2409CF41" w14:textId="77777777" w:rsidR="00BF30F1" w:rsidRDefault="00BF30F1" w:rsidP="0020138B"/>
    <w:p w14:paraId="16030E9E" w14:textId="0E547ED2" w:rsidR="0020138B" w:rsidRDefault="0020138B" w:rsidP="0020138B"/>
    <w:p w14:paraId="44CBD219" w14:textId="63AA70FB" w:rsidR="00BF30F1" w:rsidRDefault="0020138B" w:rsidP="00BF30F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706F81" wp14:editId="124A42C0">
                <wp:simplePos x="0" y="0"/>
                <wp:positionH relativeFrom="margin">
                  <wp:align>right</wp:align>
                </wp:positionH>
                <wp:positionV relativeFrom="paragraph">
                  <wp:posOffset>239814</wp:posOffset>
                </wp:positionV>
                <wp:extent cx="5529532" cy="4675517"/>
                <wp:effectExtent l="0" t="0" r="14605" b="1079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532" cy="46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22CBF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>/*@</w:t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author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TRAN Léo, DIEYE Papa Amadou</w:t>
                            </w:r>
                          </w:p>
                          <w:p w14:paraId="6B0B530E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* @version 1.0</w:t>
                            </w:r>
                          </w:p>
                          <w:p w14:paraId="2C7E3EB7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*/</w:t>
                            </w:r>
                          </w:p>
                          <w:p w14:paraId="0238CB6D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package</w:t>
                            </w:r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assemblageJeux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>;</w:t>
                            </w:r>
                          </w:p>
                          <w:p w14:paraId="57E0B903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/*@brief Créer un nouveau jeu avec le jeu en paramètre où l'on joue tant </w:t>
                            </w: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qu'on a pas</w:t>
                            </w:r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gagné pour gagner le nouveau jeu</w:t>
                            </w:r>
                          </w:p>
                          <w:p w14:paraId="63268C92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*/</w:t>
                            </w:r>
                          </w:p>
                          <w:p w14:paraId="58EB9DC5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class Assembler3 </w:t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implements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>{</w:t>
                            </w:r>
                          </w:p>
                          <w:p w14:paraId="62107B83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jeu</w:t>
                            </w: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1;</w:t>
                            </w:r>
                            <w:proofErr w:type="gramEnd"/>
                          </w:p>
                          <w:p w14:paraId="2D5F2E7A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</w:p>
                          <w:p w14:paraId="3786C8A6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</w:p>
                          <w:p w14:paraId="48CC6956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Assembler3 (</w:t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IJeux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jeu1) {</w:t>
                            </w:r>
                          </w:p>
                          <w:p w14:paraId="64F1EAB2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this.jeu</w:t>
                            </w:r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>1= jeu1;</w:t>
                            </w:r>
                          </w:p>
                          <w:p w14:paraId="2FC5A26E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</w:p>
                          <w:p w14:paraId="4BF521CA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161E1555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</w:p>
                          <w:p w14:paraId="1B251448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  <w:t>@</w:t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Override</w:t>
                            </w:r>
                            <w:proofErr w:type="spellEnd"/>
                          </w:p>
                          <w:p w14:paraId="7887BCAF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public</w:t>
                            </w:r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boolean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jouer(String[] </w:t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args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>) {</w:t>
                            </w:r>
                          </w:p>
                          <w:p w14:paraId="0A5E7E10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try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{</w:t>
                            </w:r>
                          </w:p>
                          <w:p w14:paraId="6616E249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b=false;</w:t>
                            </w:r>
                          </w:p>
                          <w:p w14:paraId="16F3E662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(b!=</w:t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true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>) {</w:t>
                            </w:r>
                          </w:p>
                          <w:p w14:paraId="25DA0B9B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  <w:t>b=jeu1.jouer(args</w:t>
                            </w: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);</w:t>
                            </w:r>
                            <w:proofErr w:type="gramEnd"/>
                          </w:p>
                          <w:p w14:paraId="38FBF028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343906DF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>("Bravo"</w:t>
                            </w: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);</w:t>
                            </w:r>
                            <w:proofErr w:type="gramEnd"/>
                          </w:p>
                          <w:p w14:paraId="0AC978C6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true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>;</w:t>
                            </w:r>
                          </w:p>
                          <w:p w14:paraId="6E2AFCA6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022B5968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catch</w:t>
                            </w:r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(Exception e) {</w:t>
                            </w:r>
                          </w:p>
                          <w:p w14:paraId="541189E0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proofErr w:type="gram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return</w:t>
                            </w:r>
                            <w:proofErr w:type="gramEnd"/>
                            <w:r w:rsidRPr="00BF30F1">
                              <w:rPr>
                                <w:sz w:val="18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30F1">
                              <w:rPr>
                                <w:sz w:val="18"/>
                                <w:szCs w:val="15"/>
                              </w:rPr>
                              <w:t>true</w:t>
                            </w:r>
                            <w:proofErr w:type="spellEnd"/>
                            <w:r w:rsidRPr="00BF30F1">
                              <w:rPr>
                                <w:sz w:val="18"/>
                                <w:szCs w:val="15"/>
                              </w:rPr>
                              <w:t>;</w:t>
                            </w:r>
                          </w:p>
                          <w:p w14:paraId="3FE33ED4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0BEE1D71" w14:textId="77777777" w:rsidR="00BF30F1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sz w:val="18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5430DE24" w14:textId="48EC2409" w:rsidR="00E57413" w:rsidRPr="00BF30F1" w:rsidRDefault="00BF30F1" w:rsidP="00BF30F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onsolas"/>
                                <w:color w:val="0000FF"/>
                                <w:sz w:val="15"/>
                                <w:szCs w:val="15"/>
                              </w:rPr>
                            </w:pPr>
                            <w:r w:rsidRPr="00BF30F1">
                              <w:rPr>
                                <w:sz w:val="18"/>
                                <w:szCs w:val="15"/>
                              </w:rPr>
                              <w:t>}</w:t>
                            </w:r>
                            <w:r w:rsidRPr="00BF30F1">
                              <w:rPr>
                                <w:sz w:val="18"/>
                                <w:szCs w:val="15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706F81" id="Zone de texte 36" o:spid="_x0000_s1035" type="#_x0000_t202" style="position:absolute;margin-left:384.2pt;margin-top:18.9pt;width:435.4pt;height:368.1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" fillcolor="white [3201]" strokeweight=".5pt">
                <v:textbox>
                  <w:txbxContent>
                    <w:p w14:paraId="05D22CBF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>/*@</w:t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author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 xml:space="preserve"> TRAN Léo, DIEYE Papa Amadou</w:t>
                      </w:r>
                    </w:p>
                    <w:p w14:paraId="6B0B530E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 xml:space="preserve"> * @version 1.0</w:t>
                      </w:r>
                    </w:p>
                    <w:p w14:paraId="2C7E3EB7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 xml:space="preserve"> */</w:t>
                      </w:r>
                    </w:p>
                    <w:p w14:paraId="0238CB6D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 xml:space="preserve">package </w:t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assemblageJeux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>;</w:t>
                      </w:r>
                    </w:p>
                    <w:p w14:paraId="57E0B903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>/*@brief Créer un nouveau jeu avec le jeu en paramètre où l'on joue tant qu'on a pas gagné pour gagner le nouveau jeu</w:t>
                      </w:r>
                    </w:p>
                    <w:p w14:paraId="63268C92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 xml:space="preserve"> */</w:t>
                      </w:r>
                    </w:p>
                    <w:p w14:paraId="58EB9DC5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 xml:space="preserve">public class Assembler3 </w:t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implements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 xml:space="preserve"> </w:t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>{</w:t>
                      </w:r>
                    </w:p>
                    <w:p w14:paraId="62107B83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 xml:space="preserve"> jeu1;</w:t>
                      </w:r>
                    </w:p>
                    <w:p w14:paraId="2D5F2E7A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</w:p>
                    <w:p w14:paraId="3786C8A6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</w:p>
                    <w:p w14:paraId="48CC6956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  <w:t>public Assembler3 (</w:t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IJeux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 xml:space="preserve"> jeu1) {</w:t>
                      </w:r>
                    </w:p>
                    <w:p w14:paraId="64F1EAB2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  <w:t>this.jeu1= jeu1;</w:t>
                      </w:r>
                    </w:p>
                    <w:p w14:paraId="2FC5A26E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</w:p>
                    <w:p w14:paraId="4BF521CA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  <w:t>}</w:t>
                      </w:r>
                    </w:p>
                    <w:p w14:paraId="161E1555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</w:p>
                    <w:p w14:paraId="1B251448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  <w:t>@</w:t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Override</w:t>
                      </w:r>
                      <w:proofErr w:type="spellEnd"/>
                    </w:p>
                    <w:p w14:paraId="7887BCAF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  <w:t xml:space="preserve">public </w:t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boolean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 xml:space="preserve"> jouer(String[] args) {</w:t>
                      </w:r>
                    </w:p>
                    <w:p w14:paraId="0A5E7E10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try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 xml:space="preserve"> {</w:t>
                      </w:r>
                    </w:p>
                    <w:p w14:paraId="6616E249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boolean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 xml:space="preserve"> b=false;</w:t>
                      </w:r>
                    </w:p>
                    <w:p w14:paraId="16F3E662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while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 xml:space="preserve"> (b!=</w:t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true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>) {</w:t>
                      </w:r>
                    </w:p>
                    <w:p w14:paraId="25DA0B9B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  <w:t>b=jeu1.jouer(args);</w:t>
                      </w:r>
                    </w:p>
                    <w:p w14:paraId="38FBF028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  <w:t>}</w:t>
                      </w:r>
                    </w:p>
                    <w:p w14:paraId="343906DF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System.out.println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>("Bravo");</w:t>
                      </w:r>
                    </w:p>
                    <w:p w14:paraId="0AC978C6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  <w:t xml:space="preserve">return </w:t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true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>;</w:t>
                      </w:r>
                    </w:p>
                    <w:p w14:paraId="6E2AFCA6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  <w:t>}</w:t>
                      </w:r>
                    </w:p>
                    <w:p w14:paraId="022B5968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  <w:t>catch (Exception e) {</w:t>
                      </w:r>
                    </w:p>
                    <w:p w14:paraId="541189E0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  <w:t xml:space="preserve">return </w:t>
                      </w:r>
                      <w:proofErr w:type="spellStart"/>
                      <w:r w:rsidRPr="00BF30F1">
                        <w:rPr>
                          <w:sz w:val="18"/>
                          <w:szCs w:val="15"/>
                        </w:rPr>
                        <w:t>true</w:t>
                      </w:r>
                      <w:proofErr w:type="spellEnd"/>
                      <w:r w:rsidRPr="00BF30F1">
                        <w:rPr>
                          <w:sz w:val="18"/>
                          <w:szCs w:val="15"/>
                        </w:rPr>
                        <w:t>;</w:t>
                      </w:r>
                    </w:p>
                    <w:p w14:paraId="3FE33ED4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  <w:t>}</w:t>
                      </w:r>
                    </w:p>
                    <w:p w14:paraId="0BEE1D71" w14:textId="77777777" w:rsidR="00BF30F1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sz w:val="18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ab/>
                        <w:t>}</w:t>
                      </w:r>
                    </w:p>
                    <w:p w14:paraId="5430DE24" w14:textId="48EC2409" w:rsidR="00E57413" w:rsidRPr="00BF30F1" w:rsidRDefault="00BF30F1" w:rsidP="00BF30F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onsolas"/>
                          <w:color w:val="0000FF"/>
                          <w:sz w:val="15"/>
                          <w:szCs w:val="15"/>
                        </w:rPr>
                      </w:pPr>
                      <w:r w:rsidRPr="00BF30F1">
                        <w:rPr>
                          <w:sz w:val="18"/>
                          <w:szCs w:val="15"/>
                        </w:rPr>
                        <w:t>}</w:t>
                      </w:r>
                      <w:r w:rsidRPr="00BF30F1">
                        <w:rPr>
                          <w:sz w:val="18"/>
                          <w:szCs w:val="15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0F1">
        <w:t>Assembler</w:t>
      </w:r>
      <w:r w:rsidR="00BF30F1">
        <w:rPr>
          <w:sz w:val="28"/>
        </w:rPr>
        <w:t>3</w:t>
      </w:r>
      <w:r w:rsidR="00BF30F1">
        <w:t>.java</w:t>
      </w:r>
    </w:p>
    <w:p w14:paraId="5A91F356" w14:textId="7774541D" w:rsidR="0020138B" w:rsidRDefault="0020138B" w:rsidP="0020138B"/>
    <w:p w14:paraId="1DE8A157" w14:textId="1D766F7E" w:rsidR="0020138B" w:rsidRDefault="0020138B" w:rsidP="0020138B"/>
    <w:p w14:paraId="2070B87E" w14:textId="1F626E27" w:rsidR="0020138B" w:rsidRDefault="0020138B" w:rsidP="0020138B"/>
    <w:p w14:paraId="1E288BE0" w14:textId="77777777" w:rsidR="0020138B" w:rsidRDefault="0020138B" w:rsidP="0020138B"/>
    <w:p w14:paraId="72EBC377" w14:textId="59B6A8AF" w:rsidR="0020138B" w:rsidRDefault="0020138B" w:rsidP="0020138B"/>
    <w:p w14:paraId="4F723689" w14:textId="6BA3145D" w:rsidR="0020138B" w:rsidRDefault="0020138B" w:rsidP="0020138B"/>
    <w:p w14:paraId="6A511185" w14:textId="4319FE26" w:rsidR="0020138B" w:rsidRDefault="0020138B" w:rsidP="0020138B"/>
    <w:p w14:paraId="5737C1AF" w14:textId="110E342A" w:rsidR="0020138B" w:rsidRDefault="0020138B" w:rsidP="0020138B"/>
    <w:p w14:paraId="68F3DDB6" w14:textId="6E8D80A2" w:rsidR="0020138B" w:rsidRDefault="0020138B" w:rsidP="0020138B"/>
    <w:p w14:paraId="458CA7CF" w14:textId="400E8BD6" w:rsidR="0020138B" w:rsidRDefault="0020138B" w:rsidP="0020138B"/>
    <w:p w14:paraId="09177034" w14:textId="63383E19" w:rsidR="0020138B" w:rsidRDefault="0020138B" w:rsidP="0020138B"/>
    <w:p w14:paraId="7FB342A9" w14:textId="1B1137B8" w:rsidR="0020138B" w:rsidRDefault="0020138B" w:rsidP="0020138B"/>
    <w:p w14:paraId="7E935E17" w14:textId="730DA81A" w:rsidR="0020138B" w:rsidRDefault="0020138B" w:rsidP="0020138B"/>
    <w:p w14:paraId="6DF6F30A" w14:textId="271969E2" w:rsidR="0020138B" w:rsidRDefault="0020138B" w:rsidP="0020138B"/>
    <w:p w14:paraId="14FFD886" w14:textId="362242DB" w:rsidR="0020138B" w:rsidRDefault="0020138B" w:rsidP="0020138B"/>
    <w:p w14:paraId="5B6B8B8C" w14:textId="47D55858" w:rsidR="0020138B" w:rsidRDefault="0020138B" w:rsidP="0020138B"/>
    <w:p w14:paraId="5EAB03AE" w14:textId="61B910A3" w:rsidR="0020138B" w:rsidRDefault="0020138B" w:rsidP="0020138B"/>
    <w:p w14:paraId="13C022AC" w14:textId="4CFED1B6" w:rsidR="0020138B" w:rsidRDefault="0020138B" w:rsidP="0020138B"/>
    <w:p w14:paraId="66C019EB" w14:textId="72AF2E4D" w:rsidR="0020138B" w:rsidRDefault="0020138B" w:rsidP="0020138B"/>
    <w:p w14:paraId="45902952" w14:textId="468E179D" w:rsidR="0020138B" w:rsidRDefault="0020138B" w:rsidP="0020138B"/>
    <w:p w14:paraId="542CC04B" w14:textId="53D9EA6A" w:rsidR="0020138B" w:rsidRDefault="0020138B" w:rsidP="0020138B"/>
    <w:p w14:paraId="6A02D74C" w14:textId="0A0A62F1" w:rsidR="0020138B" w:rsidRDefault="0020138B" w:rsidP="0020138B"/>
    <w:p w14:paraId="4B827358" w14:textId="668FCEDC" w:rsidR="0020138B" w:rsidRDefault="0020138B" w:rsidP="0020138B"/>
    <w:p w14:paraId="35FFAA3C" w14:textId="2C32913F" w:rsidR="0020138B" w:rsidRDefault="0020138B" w:rsidP="0020138B"/>
    <w:p w14:paraId="2AFAE25F" w14:textId="75CB3119" w:rsidR="0020138B" w:rsidRDefault="0020138B" w:rsidP="0020138B"/>
    <w:p w14:paraId="33209629" w14:textId="7E216255" w:rsidR="00BF30F1" w:rsidRPr="00BF30F1" w:rsidRDefault="00BF30F1" w:rsidP="00BF30F1">
      <w:pPr>
        <w:pStyle w:val="Titre2"/>
        <w:rPr>
          <w:rFonts w:ascii="Calibri" w:hAnsi="Calibri"/>
          <w:sz w:val="40"/>
          <w:szCs w:val="40"/>
        </w:rPr>
      </w:pPr>
      <w:bookmarkStart w:id="3" w:name="_Toc529173223"/>
      <w:bookmarkStart w:id="4" w:name="_Toc10025527"/>
      <w:r w:rsidRPr="00F21009">
        <w:rPr>
          <w:rFonts w:ascii="Calibri" w:hAnsi="Calibri"/>
          <w:sz w:val="40"/>
          <w:szCs w:val="40"/>
        </w:rPr>
        <w:lastRenderedPageBreak/>
        <w:t>Bilan de projet</w:t>
      </w:r>
      <w:bookmarkEnd w:id="3"/>
      <w:bookmarkEnd w:id="4"/>
    </w:p>
    <w:p w14:paraId="024C78FE" w14:textId="77777777" w:rsidR="00BF30F1" w:rsidRPr="00BF30F1" w:rsidRDefault="00BF30F1" w:rsidP="00BF30F1">
      <w:pPr>
        <w:rPr>
          <w:rFonts w:ascii="Calibri" w:hAnsi="Calibri"/>
          <w:sz w:val="24"/>
          <w:szCs w:val="24"/>
        </w:rPr>
      </w:pPr>
      <w:r w:rsidRPr="00BF30F1">
        <w:rPr>
          <w:rFonts w:ascii="Calibri" w:hAnsi="Calibri"/>
          <w:sz w:val="24"/>
          <w:szCs w:val="24"/>
        </w:rPr>
        <w:t>Dans notre groupe, on avait des difficultés dans la compréhension du sujet et un peu sur la programmation en java. Mais le travail à 2 fut bénéfique pour nous, car cela nous a donné l’opportunité de progresser, de trouver des solutions sur nos problèmes et de pouvoir ainsi échanger nos opinions et idées sur le projet.</w:t>
      </w:r>
    </w:p>
    <w:p w14:paraId="4ACA480B" w14:textId="77777777" w:rsidR="00BF30F1" w:rsidRPr="00BF30F1" w:rsidRDefault="00BF30F1" w:rsidP="00BF30F1">
      <w:pPr>
        <w:rPr>
          <w:rFonts w:ascii="Calibri" w:hAnsi="Calibri"/>
          <w:sz w:val="24"/>
          <w:szCs w:val="24"/>
        </w:rPr>
      </w:pPr>
      <w:r w:rsidRPr="00BF30F1">
        <w:rPr>
          <w:rFonts w:ascii="Calibri" w:hAnsi="Calibri"/>
          <w:sz w:val="24"/>
          <w:szCs w:val="24"/>
        </w:rPr>
        <w:t>Nous avons aussi remarqué lors du codage qu’il y avait des tâches répétitives et que l’on comprenait mieux le développement de la bibliothèque ensembles et que l’ambiance de travail a fait ressortir un travail d’équipe efficace dans notre binôme. Ainsi que dans la réflexion et propositions de solutions, que l’on a adoptées.</w:t>
      </w:r>
    </w:p>
    <w:p w14:paraId="6A420A2E" w14:textId="4D3AA870" w:rsidR="006C60A3" w:rsidRDefault="00BF30F1" w:rsidP="00BF30F1">
      <w:r w:rsidRPr="00BF30F1">
        <w:rPr>
          <w:rFonts w:ascii="Calibri" w:hAnsi="Calibri"/>
          <w:sz w:val="24"/>
          <w:szCs w:val="24"/>
        </w:rPr>
        <w:t>On peut en conclure que ce projet était intéressant et nous a permis d’appliquer nos connaissances et ainsi nous permettre de gagner en expérience.</w:t>
      </w:r>
    </w:p>
    <w:sectPr w:rsidR="006C60A3" w:rsidSect="00BB04DB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2AE41" w14:textId="77777777" w:rsidR="00E57413" w:rsidRDefault="00E57413" w:rsidP="00C6554A">
      <w:pPr>
        <w:spacing w:before="0" w:after="0" w:line="240" w:lineRule="auto"/>
      </w:pPr>
      <w:r>
        <w:separator/>
      </w:r>
    </w:p>
  </w:endnote>
  <w:endnote w:type="continuationSeparator" w:id="0">
    <w:p w14:paraId="4D27009E" w14:textId="77777777" w:rsidR="00E57413" w:rsidRDefault="00E5741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BC2A5" w14:textId="564E7028" w:rsidR="00E57413" w:rsidRDefault="00E5741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AC7EC3">
      <w:rPr>
        <w:noProof/>
        <w:lang w:bidi="fr-FR"/>
      </w:rPr>
      <w:t>12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B369A" w14:textId="77777777" w:rsidR="00E57413" w:rsidRDefault="00E5741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07238B0" w14:textId="77777777" w:rsidR="00E57413" w:rsidRDefault="00E5741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6" w:nlCheck="1" w:checkStyle="0"/>
  <w:activeWritingStyle w:appName="MSWord" w:lang="fr-F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C2"/>
    <w:rsid w:val="00000C31"/>
    <w:rsid w:val="00032DAD"/>
    <w:rsid w:val="00160AD6"/>
    <w:rsid w:val="00195321"/>
    <w:rsid w:val="0020138B"/>
    <w:rsid w:val="00202E1D"/>
    <w:rsid w:val="00213C89"/>
    <w:rsid w:val="002554CD"/>
    <w:rsid w:val="00262473"/>
    <w:rsid w:val="00293B83"/>
    <w:rsid w:val="002B4294"/>
    <w:rsid w:val="002D76FB"/>
    <w:rsid w:val="002F1D54"/>
    <w:rsid w:val="00333D0D"/>
    <w:rsid w:val="0034312E"/>
    <w:rsid w:val="003A45FB"/>
    <w:rsid w:val="003E4CD7"/>
    <w:rsid w:val="003F59F9"/>
    <w:rsid w:val="00405309"/>
    <w:rsid w:val="00450985"/>
    <w:rsid w:val="004C049F"/>
    <w:rsid w:val="004E7F61"/>
    <w:rsid w:val="005000E2"/>
    <w:rsid w:val="005A0F8B"/>
    <w:rsid w:val="005A588E"/>
    <w:rsid w:val="005A7FF6"/>
    <w:rsid w:val="005B5400"/>
    <w:rsid w:val="00600AFD"/>
    <w:rsid w:val="0061185C"/>
    <w:rsid w:val="00640C0B"/>
    <w:rsid w:val="006634E2"/>
    <w:rsid w:val="00695FC2"/>
    <w:rsid w:val="00696C45"/>
    <w:rsid w:val="006A3CE7"/>
    <w:rsid w:val="006B102D"/>
    <w:rsid w:val="006C60A3"/>
    <w:rsid w:val="00741190"/>
    <w:rsid w:val="007B3762"/>
    <w:rsid w:val="007F02D9"/>
    <w:rsid w:val="007F4CFD"/>
    <w:rsid w:val="00822211"/>
    <w:rsid w:val="00835330"/>
    <w:rsid w:val="0087294B"/>
    <w:rsid w:val="00892285"/>
    <w:rsid w:val="008A023F"/>
    <w:rsid w:val="008B43C6"/>
    <w:rsid w:val="008B5C04"/>
    <w:rsid w:val="008C463F"/>
    <w:rsid w:val="0092186B"/>
    <w:rsid w:val="00952132"/>
    <w:rsid w:val="00957413"/>
    <w:rsid w:val="00984B79"/>
    <w:rsid w:val="009D7CB3"/>
    <w:rsid w:val="00A9553F"/>
    <w:rsid w:val="00A96295"/>
    <w:rsid w:val="00AB32BE"/>
    <w:rsid w:val="00AC7EC3"/>
    <w:rsid w:val="00BA46A2"/>
    <w:rsid w:val="00BB04DB"/>
    <w:rsid w:val="00BD574E"/>
    <w:rsid w:val="00BD727A"/>
    <w:rsid w:val="00BE05E6"/>
    <w:rsid w:val="00BF30F1"/>
    <w:rsid w:val="00BF3E45"/>
    <w:rsid w:val="00BF4294"/>
    <w:rsid w:val="00C4053A"/>
    <w:rsid w:val="00C50D10"/>
    <w:rsid w:val="00C6554A"/>
    <w:rsid w:val="00CC2709"/>
    <w:rsid w:val="00D37155"/>
    <w:rsid w:val="00D7115C"/>
    <w:rsid w:val="00DC2CD3"/>
    <w:rsid w:val="00E3264C"/>
    <w:rsid w:val="00E57413"/>
    <w:rsid w:val="00ED7565"/>
    <w:rsid w:val="00ED7C44"/>
    <w:rsid w:val="00EE6D97"/>
    <w:rsid w:val="00F14E48"/>
    <w:rsid w:val="00FD5175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4:docId w14:val="7D2B4BC9"/>
  <w15:chartTrackingRefBased/>
  <w15:docId w15:val="{22E44CCA-3D24-4792-877C-FE9EB90C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95FC2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95F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B32BE"/>
    <w:pPr>
      <w:tabs>
        <w:tab w:val="right" w:leader="dot" w:pos="8296"/>
      </w:tabs>
      <w:spacing w:after="100"/>
    </w:pPr>
    <w:rPr>
      <w:noProof/>
    </w:rPr>
  </w:style>
  <w:style w:type="paragraph" w:styleId="Sansinterligne">
    <w:name w:val="No Spacing"/>
    <w:link w:val="SansinterligneCar"/>
    <w:uiPriority w:val="1"/>
    <w:qFormat/>
    <w:rsid w:val="00450985"/>
    <w:pPr>
      <w:spacing w:before="0" w:after="0" w:line="240" w:lineRule="auto"/>
    </w:pPr>
    <w:rPr>
      <w:rFonts w:eastAsiaTheme="minorEastAsia"/>
      <w:color w:val="auto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0985"/>
    <w:rPr>
      <w:rFonts w:eastAsiaTheme="minorEastAsia"/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dou\AppData\Local\Packages\Microsoft.Office.Desktop_8wekyb3d8bbwe\LocalCache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C438-4CC4-4822-9A69-9DE39FC6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</Template>
  <TotalTime>10</TotalTime>
  <Pages>13</Pages>
  <Words>339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</vt:lpstr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Papa DIEYE</dc:creator>
  <cp:keywords/>
  <dc:description/>
  <cp:lastModifiedBy>Papa DIEYE</cp:lastModifiedBy>
  <cp:revision>6</cp:revision>
  <dcterms:created xsi:type="dcterms:W3CDTF">2019-05-29T10:41:00Z</dcterms:created>
  <dcterms:modified xsi:type="dcterms:W3CDTF">2019-05-29T13:41:00Z</dcterms:modified>
</cp:coreProperties>
</file>